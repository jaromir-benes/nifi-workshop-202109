
<file path=[Content_Types].xml><?xml version="1.0" encoding="utf-8"?>
<Types xmlns="http://schemas.openxmlformats.org/package/2006/content-types">
  <Default Extension="pap-2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0ED20" w14:textId="5A35CDEE" w:rsidR="00CF1607" w:rsidRDefault="006103FA" w:rsidP="001D64AD">
      <w:pPr>
        <w:pStyle w:val="Heading3"/>
      </w:pPr>
      <w:r w:rsidRPr="009224B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97F090" wp14:editId="44A04AF6">
                <wp:simplePos x="0" y="0"/>
                <wp:positionH relativeFrom="column">
                  <wp:posOffset>-81280</wp:posOffset>
                </wp:positionH>
                <wp:positionV relativeFrom="paragraph">
                  <wp:posOffset>182892</wp:posOffset>
                </wp:positionV>
                <wp:extent cx="6172200" cy="153543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53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7ABDB" w14:textId="04AF38A2" w:rsidR="001C0CDD" w:rsidRPr="003F2897" w:rsidRDefault="003F2897" w:rsidP="00B85FE8">
                            <w:pPr>
                              <w:jc w:val="center"/>
                              <w:rPr>
                                <w:rFonts w:ascii="Open Sans" w:hAnsi="Open Sans" w:cs="Arial"/>
                                <w:b/>
                                <w:bCs/>
                                <w:iCs/>
                                <w:sz w:val="30"/>
                              </w:rPr>
                            </w:pPr>
                            <w:r>
                              <w:rPr>
                                <w:rFonts w:ascii="Open Sans" w:hAnsi="Open Sans" w:cs="Arial"/>
                                <w:b/>
                                <w:bCs/>
                                <w:iCs/>
                                <w:sz w:val="30"/>
                              </w:rPr>
                              <w:t>Estimation of DSGE models for policy analysis</w:t>
                            </w:r>
                          </w:p>
                          <w:p w14:paraId="605F3270" w14:textId="0109C80C" w:rsidR="001C0CDD" w:rsidRPr="003F2897" w:rsidRDefault="003F2897" w:rsidP="004E0F52">
                            <w:pPr>
                              <w:suppressAutoHyphens/>
                              <w:jc w:val="center"/>
                              <w:rPr>
                                <w:rFonts w:ascii="Open Sans" w:hAnsi="Open Sans" w:cs="Arial"/>
                                <w:bCs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Arial"/>
                                <w:bCs/>
                                <w:iCs/>
                                <w:sz w:val="28"/>
                                <w:szCs w:val="28"/>
                              </w:rPr>
                              <w:t>On-line r</w:t>
                            </w:r>
                            <w:r w:rsidRPr="003F2897">
                              <w:rPr>
                                <w:rFonts w:ascii="Open Sans" w:hAnsi="Open Sans" w:cs="Arial"/>
                                <w:bCs/>
                                <w:iCs/>
                                <w:sz w:val="28"/>
                                <w:szCs w:val="28"/>
                              </w:rPr>
                              <w:t>esearch seminar for the Ministry of Finance of the Russian Federation</w:t>
                            </w:r>
                          </w:p>
                          <w:p w14:paraId="7528426B" w14:textId="70DD979C" w:rsidR="003F2897" w:rsidRPr="003F2897" w:rsidRDefault="003F2897" w:rsidP="004E0F52">
                            <w:pPr>
                              <w:suppressAutoHyphens/>
                              <w:jc w:val="center"/>
                              <w:rPr>
                                <w:rFonts w:ascii="Open Sans" w:hAnsi="Open Sans" w:cs="Arial"/>
                                <w:bCs/>
                                <w:iCs/>
                                <w:sz w:val="28"/>
                                <w:szCs w:val="28"/>
                              </w:rPr>
                            </w:pPr>
                            <w:r w:rsidRPr="003F2897">
                              <w:rPr>
                                <w:rFonts w:ascii="Open Sans" w:hAnsi="Open Sans" w:cs="Arial"/>
                                <w:bCs/>
                                <w:iCs/>
                                <w:sz w:val="28"/>
                                <w:szCs w:val="28"/>
                              </w:rPr>
                              <w:t>by OGResearch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7F0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4pt;margin-top:14.4pt;width:486pt;height:120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" filled="f" stroked="f">
                <v:textbox>
                  <w:txbxContent>
                    <w:p w14:paraId="4257ABDB" w14:textId="04AF38A2" w:rsidR="001C0CDD" w:rsidRPr="003F2897" w:rsidRDefault="003F2897" w:rsidP="00B85FE8">
                      <w:pPr>
                        <w:jc w:val="center"/>
                        <w:rPr>
                          <w:rFonts w:ascii="Open Sans" w:hAnsi="Open Sans" w:cs="Arial"/>
                          <w:b/>
                          <w:bCs/>
                          <w:iCs/>
                          <w:sz w:val="30"/>
                        </w:rPr>
                      </w:pPr>
                      <w:r>
                        <w:rPr>
                          <w:rFonts w:ascii="Open Sans" w:hAnsi="Open Sans" w:cs="Arial"/>
                          <w:b/>
                          <w:bCs/>
                          <w:iCs/>
                          <w:sz w:val="30"/>
                        </w:rPr>
                        <w:t>Estimation of DSGE models for policy analysis</w:t>
                      </w:r>
                    </w:p>
                    <w:p w14:paraId="605F3270" w14:textId="0109C80C" w:rsidR="001C0CDD" w:rsidRPr="003F2897" w:rsidRDefault="003F2897" w:rsidP="004E0F52">
                      <w:pPr>
                        <w:suppressAutoHyphens/>
                        <w:jc w:val="center"/>
                        <w:rPr>
                          <w:rFonts w:ascii="Open Sans" w:hAnsi="Open Sans" w:cs="Arial"/>
                          <w:bCs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cs="Arial"/>
                          <w:bCs/>
                          <w:iCs/>
                          <w:sz w:val="28"/>
                          <w:szCs w:val="28"/>
                        </w:rPr>
                        <w:t>On-line r</w:t>
                      </w:r>
                      <w:r w:rsidRPr="003F2897">
                        <w:rPr>
                          <w:rFonts w:ascii="Open Sans" w:hAnsi="Open Sans" w:cs="Arial"/>
                          <w:bCs/>
                          <w:iCs/>
                          <w:sz w:val="28"/>
                          <w:szCs w:val="28"/>
                        </w:rPr>
                        <w:t>esearch seminar for the Ministry of Finance of the Russian Federation</w:t>
                      </w:r>
                    </w:p>
                    <w:p w14:paraId="7528426B" w14:textId="70DD979C" w:rsidR="003F2897" w:rsidRPr="003F2897" w:rsidRDefault="003F2897" w:rsidP="004E0F52">
                      <w:pPr>
                        <w:suppressAutoHyphens/>
                        <w:jc w:val="center"/>
                        <w:rPr>
                          <w:rFonts w:ascii="Open Sans" w:hAnsi="Open Sans" w:cs="Arial"/>
                          <w:bCs/>
                          <w:iCs/>
                          <w:sz w:val="28"/>
                          <w:szCs w:val="28"/>
                        </w:rPr>
                      </w:pPr>
                      <w:r w:rsidRPr="003F2897">
                        <w:rPr>
                          <w:rFonts w:ascii="Open Sans" w:hAnsi="Open Sans" w:cs="Arial"/>
                          <w:bCs/>
                          <w:iCs/>
                          <w:sz w:val="28"/>
                          <w:szCs w:val="28"/>
                        </w:rPr>
                        <w:t>by OGResearch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OLE_LINK2"/>
      <w:bookmarkStart w:id="1" w:name="OLE_LINK3"/>
      <w:r w:rsidR="003F2897">
        <w:t>Date</w:t>
      </w:r>
    </w:p>
    <w:p w14:paraId="066F7816" w14:textId="7D5EA6D3" w:rsidR="001D64AD" w:rsidRDefault="003F2897" w:rsidP="00CF1607">
      <w:r>
        <w:t>To be determined</w:t>
      </w:r>
    </w:p>
    <w:p w14:paraId="1DFF2E76" w14:textId="465C8E10" w:rsidR="00D77492" w:rsidRDefault="003F2897" w:rsidP="00261EAA">
      <w:pPr>
        <w:pStyle w:val="Heading3"/>
      </w:pPr>
      <w:r>
        <w:t>Program</w:t>
      </w:r>
    </w:p>
    <w:p w14:paraId="67C2E143" w14:textId="2C6EF652" w:rsidR="001D64AD" w:rsidRPr="001D64AD" w:rsidRDefault="001D64AD" w:rsidP="001D64AD">
      <w:r>
        <w:t>Both the conceptual introduction and the practical exercises will be illustrated using a simple DSGE model prepared by the lecturers</w:t>
      </w:r>
    </w:p>
    <w:p w14:paraId="1C692F24" w14:textId="4C88504A" w:rsidR="00D77492" w:rsidRPr="001D64AD" w:rsidRDefault="003F2897" w:rsidP="001D64AD">
      <w:pPr>
        <w:pStyle w:val="Heading4"/>
      </w:pPr>
      <w:r w:rsidRPr="001D64AD">
        <w:t>Block 1 – Conceptual introduction</w:t>
      </w:r>
    </w:p>
    <w:p w14:paraId="20237107" w14:textId="6530D843" w:rsidR="003F2897" w:rsidRDefault="003F2897" w:rsidP="003F2897">
      <w:pPr>
        <w:pStyle w:val="ListParagraph"/>
        <w:numPr>
          <w:ilvl w:val="0"/>
          <w:numId w:val="45"/>
        </w:numPr>
      </w:pPr>
      <w:r>
        <w:t>Brief introduction to the theory of system priors</w:t>
      </w:r>
      <w:r w:rsidR="001D64AD">
        <w:t>, Bayesian calibration, Bayesian estimation</w:t>
      </w:r>
    </w:p>
    <w:p w14:paraId="5E3E54D8" w14:textId="75BDE618" w:rsidR="003F2897" w:rsidRDefault="003F2897" w:rsidP="003F2897">
      <w:pPr>
        <w:pStyle w:val="ListParagraph"/>
        <w:numPr>
          <w:ilvl w:val="0"/>
          <w:numId w:val="45"/>
        </w:numPr>
      </w:pPr>
      <w:r>
        <w:t>System properties of policy models</w:t>
      </w:r>
      <w:r w:rsidR="001D64AD">
        <w:t>:</w:t>
      </w:r>
      <w:r>
        <w:t xml:space="preserve"> smell test</w:t>
      </w:r>
      <w:r w:rsidR="001D64AD">
        <w:t xml:space="preserve"> simulations, frequency domain in DSGE</w:t>
      </w:r>
    </w:p>
    <w:p w14:paraId="21E8CDA8" w14:textId="161B78B5" w:rsidR="003F2897" w:rsidRDefault="003F2897" w:rsidP="003F2897">
      <w:pPr>
        <w:pStyle w:val="ListParagraph"/>
        <w:numPr>
          <w:ilvl w:val="0"/>
          <w:numId w:val="45"/>
        </w:numPr>
      </w:pPr>
      <w:r>
        <w:t>Design of measurement equations in DSGE models with unit roots</w:t>
      </w:r>
    </w:p>
    <w:p w14:paraId="5608D97C" w14:textId="134DE259" w:rsidR="003F2897" w:rsidRPr="001D64AD" w:rsidRDefault="003F2897" w:rsidP="001D64AD">
      <w:pPr>
        <w:pStyle w:val="Heading4"/>
      </w:pPr>
      <w:r w:rsidRPr="001D64AD">
        <w:t>Block 2 – Implementation and practical examples</w:t>
      </w:r>
    </w:p>
    <w:p w14:paraId="2DF12203" w14:textId="6FA3F330" w:rsidR="003F2897" w:rsidRDefault="003F2897" w:rsidP="003F2897">
      <w:pPr>
        <w:pStyle w:val="ListParagraph"/>
        <w:numPr>
          <w:ilvl w:val="0"/>
          <w:numId w:val="46"/>
        </w:numPr>
      </w:pPr>
      <w:r>
        <w:t xml:space="preserve">Kalman filtering </w:t>
      </w:r>
      <w:r w:rsidR="001D64AD">
        <w:t xml:space="preserve">and data likelihood </w:t>
      </w:r>
      <w:r>
        <w:t>in the Iris Toolbox</w:t>
      </w:r>
    </w:p>
    <w:p w14:paraId="7D648086" w14:textId="044D28B1" w:rsidR="003F2897" w:rsidRDefault="001D64AD" w:rsidP="003F2897">
      <w:pPr>
        <w:pStyle w:val="ListParagraph"/>
        <w:numPr>
          <w:ilvl w:val="0"/>
          <w:numId w:val="46"/>
        </w:numPr>
      </w:pPr>
      <w:r>
        <w:t>Setting up system priors</w:t>
      </w:r>
    </w:p>
    <w:p w14:paraId="1F1EC646" w14:textId="1518BD54" w:rsidR="001D64AD" w:rsidRDefault="001D64AD" w:rsidP="003F2897">
      <w:pPr>
        <w:pStyle w:val="ListParagraph"/>
        <w:numPr>
          <w:ilvl w:val="0"/>
          <w:numId w:val="46"/>
        </w:numPr>
      </w:pPr>
      <w:r>
        <w:t>Running estimation procedures, interpreting results</w:t>
      </w:r>
    </w:p>
    <w:p w14:paraId="0C074385" w14:textId="3332EDC1" w:rsidR="00D77492" w:rsidRDefault="003F2897" w:rsidP="00261EAA">
      <w:pPr>
        <w:pStyle w:val="Heading3"/>
      </w:pPr>
      <w:r>
        <w:t>Deliverables</w:t>
      </w:r>
    </w:p>
    <w:p w14:paraId="43D7DDC1" w14:textId="2E60369E" w:rsidR="001D64AD" w:rsidRDefault="001D64AD" w:rsidP="001D64AD">
      <w:pPr>
        <w:pStyle w:val="ListParagraph"/>
        <w:numPr>
          <w:ilvl w:val="0"/>
          <w:numId w:val="47"/>
        </w:numPr>
      </w:pPr>
      <w:r>
        <w:t xml:space="preserve">Commented Matlab codes </w:t>
      </w:r>
    </w:p>
    <w:p w14:paraId="740CF9B6" w14:textId="644374A9" w:rsidR="001D64AD" w:rsidRDefault="001D64AD" w:rsidP="001D64AD">
      <w:pPr>
        <w:pStyle w:val="ListParagraph"/>
        <w:numPr>
          <w:ilvl w:val="0"/>
          <w:numId w:val="47"/>
        </w:numPr>
      </w:pPr>
      <w:r>
        <w:t>Introductory slide deck</w:t>
      </w:r>
    </w:p>
    <w:p w14:paraId="063C0D79" w14:textId="11B44CC1" w:rsidR="001D64AD" w:rsidRDefault="001D64AD" w:rsidP="001D64AD">
      <w:pPr>
        <w:pStyle w:val="ListParagraph"/>
        <w:numPr>
          <w:ilvl w:val="0"/>
          <w:numId w:val="47"/>
        </w:numPr>
      </w:pPr>
      <w:r>
        <w:t>Video recording of the seminar</w:t>
      </w:r>
    </w:p>
    <w:p w14:paraId="4CF13F69" w14:textId="5C846D3D" w:rsidR="001D64AD" w:rsidRDefault="001D64AD" w:rsidP="001D64AD">
      <w:pPr>
        <w:pStyle w:val="Heading3"/>
      </w:pPr>
      <w:r>
        <w:t>Software requirements for the codes delivered</w:t>
      </w:r>
    </w:p>
    <w:p w14:paraId="5001E7D4" w14:textId="4FE0395F" w:rsidR="001D64AD" w:rsidRDefault="001D64AD" w:rsidP="001D64AD">
      <w:pPr>
        <w:pStyle w:val="ListParagraph"/>
        <w:numPr>
          <w:ilvl w:val="0"/>
          <w:numId w:val="48"/>
        </w:numPr>
      </w:pPr>
      <w:r>
        <w:t>Matlab R2019b or newer</w:t>
      </w:r>
    </w:p>
    <w:p w14:paraId="6805C55B" w14:textId="604D5531" w:rsidR="001D64AD" w:rsidRPr="001D64AD" w:rsidRDefault="001D64AD" w:rsidP="001D64AD">
      <w:pPr>
        <w:pStyle w:val="ListParagraph"/>
        <w:numPr>
          <w:ilvl w:val="0"/>
          <w:numId w:val="48"/>
        </w:numPr>
      </w:pPr>
      <w:r>
        <w:t>Iris Toolbox (installation instructions will shared before the seminar)</w:t>
      </w:r>
      <w:bookmarkEnd w:id="0"/>
      <w:bookmarkEnd w:id="1"/>
    </w:p>
    <w:sectPr w:rsidR="001D64AD" w:rsidRPr="001D64AD" w:rsidSect="008A3E28">
      <w:headerReference w:type="default" r:id="rId11"/>
      <w:footerReference w:type="default" r:id="rId12"/>
      <w:headerReference w:type="first" r:id="rId13"/>
      <w:pgSz w:w="11900" w:h="16840"/>
      <w:pgMar w:top="1985" w:right="1270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568FC" w14:textId="77777777" w:rsidR="00FD09C4" w:rsidRDefault="00FD09C4" w:rsidP="0025019E">
      <w:r>
        <w:separator/>
      </w:r>
    </w:p>
  </w:endnote>
  <w:endnote w:type="continuationSeparator" w:id="0">
    <w:p w14:paraId="080928EF" w14:textId="77777777" w:rsidR="00FD09C4" w:rsidRDefault="00FD09C4" w:rsidP="00250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Symbol">
    <w:altName w:val="Arial Unicode MS"/>
    <w:panose1 w:val="020B0604020202020204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 Semibold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 C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9735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8AC986" w14:textId="77777777" w:rsidR="001C0CDD" w:rsidRDefault="001C0C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61FFE2" w14:textId="77777777" w:rsidR="001C0CDD" w:rsidRPr="00F014BA" w:rsidRDefault="001C0CDD" w:rsidP="002501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F812B" w14:textId="77777777" w:rsidR="00FD09C4" w:rsidRDefault="00FD09C4" w:rsidP="0025019E">
      <w:r>
        <w:separator/>
      </w:r>
    </w:p>
  </w:footnote>
  <w:footnote w:type="continuationSeparator" w:id="0">
    <w:p w14:paraId="435D522A" w14:textId="77777777" w:rsidR="00FD09C4" w:rsidRDefault="00FD09C4" w:rsidP="002501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88642" w14:textId="16A90DD8" w:rsidR="001C0CDD" w:rsidRDefault="0035161B" w:rsidP="0035161B">
    <w:pPr>
      <w:spacing w:after="0"/>
      <w:jc w:val="right"/>
      <w:rPr>
        <w:rFonts w:cs="Open Sans Light"/>
        <w:sz w:val="18"/>
        <w:szCs w:val="18"/>
      </w:rPr>
    </w:pPr>
    <w:r w:rsidRPr="008D18F7">
      <w:rPr>
        <w:rFonts w:cs="Open Sans Light"/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6EDDE9E6" wp14:editId="264F3DC6">
          <wp:simplePos x="0" y="0"/>
          <wp:positionH relativeFrom="column">
            <wp:posOffset>-717606</wp:posOffset>
          </wp:positionH>
          <wp:positionV relativeFrom="paragraph">
            <wp:posOffset>-446405</wp:posOffset>
          </wp:positionV>
          <wp:extent cx="7585710" cy="10727690"/>
          <wp:effectExtent l="0" t="0" r="0" b="381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l.pap-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5710" cy="1072769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Open Sans Light"/>
        <w:sz w:val="18"/>
        <w:szCs w:val="18"/>
      </w:rPr>
      <w:t>Contact person</w:t>
    </w:r>
    <w:r w:rsidR="003F2897">
      <w:rPr>
        <w:rFonts w:cs="Open Sans Light"/>
        <w:sz w:val="18"/>
        <w:szCs w:val="18"/>
      </w:rPr>
      <w:t>s</w:t>
    </w:r>
    <w:r>
      <w:rPr>
        <w:rFonts w:cs="Open Sans Light"/>
        <w:sz w:val="18"/>
        <w:szCs w:val="18"/>
      </w:rPr>
      <w:t>:</w:t>
    </w:r>
  </w:p>
  <w:p w14:paraId="522BA166" w14:textId="646876F9" w:rsidR="003F2897" w:rsidRPr="003F2897" w:rsidRDefault="003F2897" w:rsidP="0035161B">
    <w:pPr>
      <w:spacing w:after="0"/>
      <w:jc w:val="right"/>
      <w:rPr>
        <w:rFonts w:cs="Open Sans Light"/>
        <w:sz w:val="18"/>
        <w:szCs w:val="18"/>
      </w:rPr>
    </w:pPr>
    <w:hyperlink r:id="rId2" w:history="1">
      <w:r w:rsidRPr="0044207E">
        <w:rPr>
          <w:rStyle w:val="Hyperlink"/>
          <w:rFonts w:cs="Open Sans Light"/>
          <w:sz w:val="18"/>
          <w:szCs w:val="18"/>
        </w:rPr>
        <w:t>jaromir.benes</w:t>
      </w:r>
      <w:r w:rsidRPr="0044207E">
        <w:rPr>
          <w:rStyle w:val="Hyperlink"/>
          <w:rFonts w:cs="Open Sans Light"/>
          <w:sz w:val="18"/>
          <w:szCs w:val="18"/>
        </w:rPr>
        <w:t>@ogresearch.com</w:t>
      </w:r>
    </w:hyperlink>
  </w:p>
  <w:p w14:paraId="55F47CBA" w14:textId="79A88CB9" w:rsidR="0035161B" w:rsidRDefault="00FD09C4" w:rsidP="0035161B">
    <w:pPr>
      <w:spacing w:after="0"/>
      <w:jc w:val="right"/>
      <w:rPr>
        <w:rFonts w:cs="Open Sans Light"/>
        <w:sz w:val="18"/>
        <w:szCs w:val="18"/>
      </w:rPr>
    </w:pPr>
    <w:hyperlink r:id="rId3" w:history="1">
      <w:r w:rsidR="0035161B" w:rsidRPr="00D82AFD">
        <w:rPr>
          <w:rStyle w:val="Hyperlink"/>
          <w:rFonts w:cs="Open Sans Light"/>
          <w:sz w:val="18"/>
          <w:szCs w:val="18"/>
        </w:rPr>
        <w:t>david.vavra@ogresearch.com</w:t>
      </w:r>
    </w:hyperlink>
  </w:p>
  <w:p w14:paraId="5A2E9734" w14:textId="77777777" w:rsidR="0035161B" w:rsidRDefault="0035161B" w:rsidP="0035161B">
    <w:pPr>
      <w:spacing w:after="0"/>
      <w:jc w:val="right"/>
      <w:rPr>
        <w:rFonts w:cs="Open Sans Light"/>
        <w:sz w:val="18"/>
        <w:szCs w:val="18"/>
      </w:rPr>
    </w:pPr>
  </w:p>
  <w:p w14:paraId="06BC495A" w14:textId="3DA6A389" w:rsidR="0035161B" w:rsidRPr="008D18F7" w:rsidRDefault="003F2897" w:rsidP="0035161B">
    <w:pPr>
      <w:spacing w:after="0"/>
      <w:jc w:val="right"/>
      <w:rPr>
        <w:rFonts w:cs="Open Sans Light"/>
        <w:sz w:val="18"/>
        <w:szCs w:val="18"/>
      </w:rPr>
    </w:pPr>
    <w:r>
      <w:rPr>
        <w:rFonts w:cs="Open Sans Light"/>
        <w:sz w:val="18"/>
        <w:szCs w:val="18"/>
      </w:rPr>
      <w:t>July 21</w:t>
    </w:r>
    <w:r w:rsidR="0035161B">
      <w:rPr>
        <w:rFonts w:cs="Open Sans Light"/>
        <w:sz w:val="18"/>
        <w:szCs w:val="18"/>
      </w:rPr>
      <w:t>, 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9C028" w14:textId="77777777" w:rsidR="001C0CDD" w:rsidRPr="008D18F7" w:rsidRDefault="001C0CDD" w:rsidP="008D18F7">
    <w:pPr>
      <w:spacing w:after="0"/>
      <w:jc w:val="right"/>
      <w:rPr>
        <w:sz w:val="18"/>
        <w:szCs w:val="18"/>
      </w:rPr>
    </w:pPr>
    <w:r w:rsidRPr="008D18F7">
      <w:rPr>
        <w:noProof/>
        <w:sz w:val="18"/>
        <w:szCs w:val="18"/>
      </w:rPr>
      <w:drawing>
        <wp:anchor distT="0" distB="0" distL="114300" distR="114300" simplePos="0" relativeHeight="251660288" behindDoc="1" locked="0" layoutInCell="1" allowOverlap="1" wp14:anchorId="30D14FE9" wp14:editId="7A47930E">
          <wp:simplePos x="0" y="0"/>
          <wp:positionH relativeFrom="column">
            <wp:posOffset>-672292</wp:posOffset>
          </wp:positionH>
          <wp:positionV relativeFrom="paragraph">
            <wp:posOffset>-446346</wp:posOffset>
          </wp:positionV>
          <wp:extent cx="7585971" cy="10728000"/>
          <wp:effectExtent l="0" t="0" r="889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l.pap-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5971" cy="107280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D18F7">
      <w:rPr>
        <w:sz w:val="18"/>
        <w:szCs w:val="18"/>
      </w:rPr>
      <w:t>Contact Persons:</w:t>
    </w:r>
  </w:p>
  <w:p w14:paraId="47D8D939" w14:textId="77777777" w:rsidR="001C0CDD" w:rsidRDefault="001C0CDD" w:rsidP="008D18F7">
    <w:pPr>
      <w:spacing w:after="0"/>
      <w:jc w:val="right"/>
      <w:rPr>
        <w:rStyle w:val="Hyperlink"/>
        <w:sz w:val="18"/>
        <w:szCs w:val="18"/>
      </w:rPr>
    </w:pPr>
    <w:r>
      <w:rPr>
        <w:sz w:val="18"/>
        <w:szCs w:val="18"/>
      </w:rPr>
      <w:t>Jaromir Benes</w:t>
    </w:r>
    <w:r w:rsidRPr="008D18F7">
      <w:rPr>
        <w:sz w:val="18"/>
        <w:szCs w:val="18"/>
      </w:rPr>
      <w:t xml:space="preserve"> </w:t>
    </w:r>
    <w:hyperlink r:id="rId2" w:history="1">
      <w:r w:rsidRPr="00CC6A7F">
        <w:rPr>
          <w:rStyle w:val="Hyperlink"/>
          <w:sz w:val="18"/>
          <w:szCs w:val="18"/>
        </w:rPr>
        <w:t>jaromir.benes@ogresearch.com</w:t>
      </w:r>
    </w:hyperlink>
  </w:p>
  <w:p w14:paraId="7A29CFB7" w14:textId="264889BD" w:rsidR="001C0CDD" w:rsidRDefault="001C0CDD" w:rsidP="008D18F7">
    <w:pPr>
      <w:spacing w:after="0"/>
      <w:jc w:val="right"/>
      <w:rPr>
        <w:sz w:val="18"/>
        <w:szCs w:val="18"/>
      </w:rPr>
    </w:pPr>
    <w:r w:rsidRPr="008D18F7">
      <w:rPr>
        <w:sz w:val="18"/>
        <w:szCs w:val="18"/>
      </w:rPr>
      <w:t xml:space="preserve">David </w:t>
    </w:r>
    <w:proofErr w:type="spellStart"/>
    <w:r w:rsidRPr="008D18F7">
      <w:rPr>
        <w:sz w:val="18"/>
        <w:szCs w:val="18"/>
      </w:rPr>
      <w:t>Vavra</w:t>
    </w:r>
    <w:proofErr w:type="spellEnd"/>
    <w:r w:rsidRPr="008D18F7">
      <w:rPr>
        <w:sz w:val="18"/>
        <w:szCs w:val="18"/>
      </w:rPr>
      <w:t xml:space="preserve"> </w:t>
    </w:r>
    <w:hyperlink r:id="rId3" w:history="1">
      <w:r w:rsidRPr="008D18F7">
        <w:rPr>
          <w:rStyle w:val="Hyperlink"/>
          <w:sz w:val="18"/>
          <w:szCs w:val="18"/>
        </w:rPr>
        <w:t>david.vavra@ogresearch.com</w:t>
      </w:r>
    </w:hyperlink>
  </w:p>
  <w:p w14:paraId="57FEACBF" w14:textId="65123712" w:rsidR="001C0CDD" w:rsidRDefault="001C0CDD" w:rsidP="008D18F7">
    <w:pPr>
      <w:spacing w:after="0"/>
      <w:jc w:val="right"/>
      <w:rPr>
        <w:sz w:val="18"/>
        <w:szCs w:val="18"/>
      </w:rPr>
    </w:pPr>
  </w:p>
  <w:p w14:paraId="470F4B87" w14:textId="53DF3567" w:rsidR="001C0CDD" w:rsidRPr="008D18F7" w:rsidRDefault="001C0CDD" w:rsidP="008D18F7">
    <w:pPr>
      <w:spacing w:after="0"/>
      <w:jc w:val="right"/>
      <w:rPr>
        <w:sz w:val="18"/>
        <w:szCs w:val="18"/>
      </w:rPr>
    </w:pPr>
    <w:r w:rsidRPr="008D18F7">
      <w:rPr>
        <w:sz w:val="18"/>
        <w:szCs w:val="18"/>
      </w:rPr>
      <w:t xml:space="preserve">March </w:t>
    </w:r>
    <w:r>
      <w:rPr>
        <w:sz w:val="18"/>
        <w:szCs w:val="18"/>
      </w:rPr>
      <w:t>24</w:t>
    </w:r>
    <w:r w:rsidRPr="008D18F7">
      <w:rPr>
        <w:sz w:val="18"/>
        <w:szCs w:val="18"/>
      </w:rPr>
      <w:t>, 2019</w:t>
    </w:r>
  </w:p>
  <w:p w14:paraId="7142BE86" w14:textId="77777777" w:rsidR="001C0CDD" w:rsidRDefault="001C0CDD" w:rsidP="00A471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6F6EC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DDCAC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9B9C30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4DA10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0F8D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FF641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B3EFB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42219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084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1A48E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DA473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C1A6B32"/>
    <w:multiLevelType w:val="hybridMultilevel"/>
    <w:tmpl w:val="8850C754"/>
    <w:lvl w:ilvl="0" w:tplc="D124DE7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4857FE"/>
    <w:multiLevelType w:val="multilevel"/>
    <w:tmpl w:val="E05A8F64"/>
    <w:lvl w:ilvl="0">
      <w:start w:val="1"/>
      <w:numFmt w:val="bullet"/>
      <w:lvlText w:val="▪"/>
      <w:lvlJc w:val="left"/>
      <w:pPr>
        <w:ind w:left="833" w:firstLine="473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53" w:firstLine="1193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73" w:firstLine="1913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93" w:firstLine="2633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13" w:firstLine="3353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33" w:firstLine="4073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53" w:firstLine="4793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73" w:firstLine="5513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93" w:firstLine="6233"/>
      </w:pPr>
      <w:rPr>
        <w:rFonts w:ascii="Arial" w:eastAsia="Arial" w:hAnsi="Arial" w:cs="Arial"/>
      </w:rPr>
    </w:lvl>
  </w:abstractNum>
  <w:abstractNum w:abstractNumId="13" w15:restartNumberingAfterBreak="0">
    <w:nsid w:val="0FAC7585"/>
    <w:multiLevelType w:val="hybridMultilevel"/>
    <w:tmpl w:val="33F223F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B25B6F"/>
    <w:multiLevelType w:val="hybridMultilevel"/>
    <w:tmpl w:val="10A4A3CA"/>
    <w:lvl w:ilvl="0" w:tplc="D550FB9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84513A"/>
    <w:multiLevelType w:val="multilevel"/>
    <w:tmpl w:val="E0D25B48"/>
    <w:lvl w:ilvl="0">
      <w:start w:val="1"/>
      <w:numFmt w:val="decimal"/>
      <w:lvlText w:val="%1."/>
      <w:lvlJc w:val="left"/>
      <w:pPr>
        <w:ind w:left="833" w:firstLine="473"/>
      </w:pPr>
    </w:lvl>
    <w:lvl w:ilvl="1">
      <w:start w:val="1"/>
      <w:numFmt w:val="lowerLetter"/>
      <w:lvlText w:val="%2."/>
      <w:lvlJc w:val="left"/>
      <w:pPr>
        <w:ind w:left="1553" w:firstLine="1193"/>
      </w:pPr>
    </w:lvl>
    <w:lvl w:ilvl="2">
      <w:start w:val="1"/>
      <w:numFmt w:val="lowerRoman"/>
      <w:lvlText w:val="%3."/>
      <w:lvlJc w:val="right"/>
      <w:pPr>
        <w:ind w:left="2273" w:firstLine="2093"/>
      </w:pPr>
    </w:lvl>
    <w:lvl w:ilvl="3">
      <w:start w:val="1"/>
      <w:numFmt w:val="decimal"/>
      <w:lvlText w:val="%4."/>
      <w:lvlJc w:val="left"/>
      <w:pPr>
        <w:ind w:left="2993" w:firstLine="2633"/>
      </w:pPr>
    </w:lvl>
    <w:lvl w:ilvl="4">
      <w:start w:val="1"/>
      <w:numFmt w:val="lowerLetter"/>
      <w:lvlText w:val="%5."/>
      <w:lvlJc w:val="left"/>
      <w:pPr>
        <w:ind w:left="3713" w:firstLine="3353"/>
      </w:pPr>
    </w:lvl>
    <w:lvl w:ilvl="5">
      <w:start w:val="1"/>
      <w:numFmt w:val="lowerRoman"/>
      <w:lvlText w:val="%6."/>
      <w:lvlJc w:val="right"/>
      <w:pPr>
        <w:ind w:left="4433" w:firstLine="4253"/>
      </w:pPr>
    </w:lvl>
    <w:lvl w:ilvl="6">
      <w:start w:val="1"/>
      <w:numFmt w:val="decimal"/>
      <w:lvlText w:val="%7."/>
      <w:lvlJc w:val="left"/>
      <w:pPr>
        <w:ind w:left="5153" w:firstLine="4793"/>
      </w:pPr>
    </w:lvl>
    <w:lvl w:ilvl="7">
      <w:start w:val="1"/>
      <w:numFmt w:val="lowerLetter"/>
      <w:lvlText w:val="%8."/>
      <w:lvlJc w:val="left"/>
      <w:pPr>
        <w:ind w:left="5873" w:firstLine="5513"/>
      </w:pPr>
    </w:lvl>
    <w:lvl w:ilvl="8">
      <w:start w:val="1"/>
      <w:numFmt w:val="lowerRoman"/>
      <w:lvlText w:val="%9."/>
      <w:lvlJc w:val="right"/>
      <w:pPr>
        <w:ind w:left="6593" w:firstLine="6413"/>
      </w:pPr>
    </w:lvl>
  </w:abstractNum>
  <w:abstractNum w:abstractNumId="16" w15:restartNumberingAfterBreak="0">
    <w:nsid w:val="17A245AA"/>
    <w:multiLevelType w:val="hybridMultilevel"/>
    <w:tmpl w:val="7C3688AE"/>
    <w:lvl w:ilvl="0" w:tplc="024EDB8C">
      <w:start w:val="1"/>
      <w:numFmt w:val="lowerLetter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703F71"/>
    <w:multiLevelType w:val="hybridMultilevel"/>
    <w:tmpl w:val="20DCE7B6"/>
    <w:lvl w:ilvl="0" w:tplc="61600F24">
      <w:start w:val="1"/>
      <w:numFmt w:val="bullet"/>
      <w:lvlText w:val="-"/>
      <w:lvlJc w:val="left"/>
      <w:pPr>
        <w:ind w:left="720" w:hanging="360"/>
      </w:pPr>
      <w:rPr>
        <w:rFonts w:ascii="Open Sans Light" w:eastAsiaTheme="minorEastAsia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1F00AF"/>
    <w:multiLevelType w:val="hybridMultilevel"/>
    <w:tmpl w:val="D67A93D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897835"/>
    <w:multiLevelType w:val="multilevel"/>
    <w:tmpl w:val="A8B4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2CDB021C"/>
    <w:multiLevelType w:val="hybridMultilevel"/>
    <w:tmpl w:val="2AEE33BE"/>
    <w:lvl w:ilvl="0" w:tplc="AB9AA5C6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21" w15:restartNumberingAfterBreak="0">
    <w:nsid w:val="2DD4488E"/>
    <w:multiLevelType w:val="multilevel"/>
    <w:tmpl w:val="6042320C"/>
    <w:lvl w:ilvl="0">
      <w:start w:val="1"/>
      <w:numFmt w:val="bullet"/>
      <w:lvlText w:val="▪"/>
      <w:lvlJc w:val="left"/>
      <w:pPr>
        <w:ind w:left="833" w:firstLine="473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53" w:firstLine="1193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73" w:firstLine="1913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93" w:firstLine="2633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13" w:firstLine="3353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33" w:firstLine="4073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53" w:firstLine="4793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73" w:firstLine="5513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93" w:firstLine="6233"/>
      </w:pPr>
      <w:rPr>
        <w:rFonts w:ascii="Arial" w:eastAsia="Arial" w:hAnsi="Arial" w:cs="Arial"/>
      </w:rPr>
    </w:lvl>
  </w:abstractNum>
  <w:abstractNum w:abstractNumId="22" w15:restartNumberingAfterBreak="0">
    <w:nsid w:val="30114B9F"/>
    <w:multiLevelType w:val="hybridMultilevel"/>
    <w:tmpl w:val="982A1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073E63"/>
    <w:multiLevelType w:val="multilevel"/>
    <w:tmpl w:val="438EF0AC"/>
    <w:lvl w:ilvl="0">
      <w:start w:val="1"/>
      <w:numFmt w:val="bullet"/>
      <w:lvlText w:val="▪"/>
      <w:lvlJc w:val="left"/>
      <w:pPr>
        <w:ind w:left="833" w:firstLine="473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53" w:firstLine="1193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73" w:firstLine="1913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93" w:firstLine="2633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13" w:firstLine="3353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33" w:firstLine="4073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53" w:firstLine="4793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73" w:firstLine="5513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93" w:firstLine="6233"/>
      </w:pPr>
      <w:rPr>
        <w:rFonts w:ascii="Arial" w:eastAsia="Arial" w:hAnsi="Arial" w:cs="Arial"/>
      </w:rPr>
    </w:lvl>
  </w:abstractNum>
  <w:abstractNum w:abstractNumId="24" w15:restartNumberingAfterBreak="0">
    <w:nsid w:val="346E138F"/>
    <w:multiLevelType w:val="hybridMultilevel"/>
    <w:tmpl w:val="FF7A8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3B5E2F"/>
    <w:multiLevelType w:val="hybridMultilevel"/>
    <w:tmpl w:val="A330D32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5B4CC4"/>
    <w:multiLevelType w:val="multilevel"/>
    <w:tmpl w:val="6CCEBD7A"/>
    <w:lvl w:ilvl="0">
      <w:start w:val="1"/>
      <w:numFmt w:val="bullet"/>
      <w:lvlText w:val="▪"/>
      <w:lvlJc w:val="left"/>
      <w:pPr>
        <w:ind w:left="833" w:firstLine="473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53" w:firstLine="1193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73" w:firstLine="1913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93" w:firstLine="2633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13" w:firstLine="3353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33" w:firstLine="4073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53" w:firstLine="4793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73" w:firstLine="5513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93" w:firstLine="6233"/>
      </w:pPr>
      <w:rPr>
        <w:rFonts w:ascii="Arial" w:eastAsia="Arial" w:hAnsi="Arial" w:cs="Arial"/>
      </w:rPr>
    </w:lvl>
  </w:abstractNum>
  <w:abstractNum w:abstractNumId="27" w15:restartNumberingAfterBreak="0">
    <w:nsid w:val="409134C0"/>
    <w:multiLevelType w:val="hybridMultilevel"/>
    <w:tmpl w:val="F2BA7422"/>
    <w:lvl w:ilvl="0" w:tplc="D550FB9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847678"/>
    <w:multiLevelType w:val="multilevel"/>
    <w:tmpl w:val="3320A0C4"/>
    <w:lvl w:ilvl="0">
      <w:start w:val="1"/>
      <w:numFmt w:val="bullet"/>
      <w:lvlText w:val="▪"/>
      <w:lvlJc w:val="left"/>
      <w:pPr>
        <w:ind w:left="833" w:firstLine="473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53" w:firstLine="1193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73" w:firstLine="1913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93" w:firstLine="2633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13" w:firstLine="3353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33" w:firstLine="4073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53" w:firstLine="4793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73" w:firstLine="5513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93" w:firstLine="6233"/>
      </w:pPr>
      <w:rPr>
        <w:rFonts w:ascii="Arial" w:eastAsia="Arial" w:hAnsi="Arial" w:cs="Arial"/>
      </w:rPr>
    </w:lvl>
  </w:abstractNum>
  <w:abstractNum w:abstractNumId="29" w15:restartNumberingAfterBreak="0">
    <w:nsid w:val="47BA756B"/>
    <w:multiLevelType w:val="hybridMultilevel"/>
    <w:tmpl w:val="AEC0A0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A368C4"/>
    <w:multiLevelType w:val="multilevel"/>
    <w:tmpl w:val="E60296F0"/>
    <w:lvl w:ilvl="0">
      <w:start w:val="1"/>
      <w:numFmt w:val="bullet"/>
      <w:lvlText w:val="▪"/>
      <w:lvlJc w:val="left"/>
      <w:pPr>
        <w:ind w:left="833" w:firstLine="473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53" w:firstLine="1193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73" w:firstLine="1913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93" w:firstLine="2633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13" w:firstLine="3353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33" w:firstLine="4073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53" w:firstLine="4793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73" w:firstLine="5513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93" w:firstLine="6233"/>
      </w:pPr>
      <w:rPr>
        <w:rFonts w:ascii="Arial" w:eastAsia="Arial" w:hAnsi="Arial" w:cs="Arial"/>
      </w:rPr>
    </w:lvl>
  </w:abstractNum>
  <w:abstractNum w:abstractNumId="31" w15:restartNumberingAfterBreak="0">
    <w:nsid w:val="4ADD3590"/>
    <w:multiLevelType w:val="hybridMultilevel"/>
    <w:tmpl w:val="894CB936"/>
    <w:lvl w:ilvl="0" w:tplc="5A922828">
      <w:start w:val="1"/>
      <w:numFmt w:val="lowerLetter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623191"/>
    <w:multiLevelType w:val="hybridMultilevel"/>
    <w:tmpl w:val="9BD2596E"/>
    <w:lvl w:ilvl="0" w:tplc="D550FB9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7E6EB0"/>
    <w:multiLevelType w:val="hybridMultilevel"/>
    <w:tmpl w:val="2EE69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A6448B"/>
    <w:multiLevelType w:val="multilevel"/>
    <w:tmpl w:val="E0D25B48"/>
    <w:lvl w:ilvl="0">
      <w:start w:val="1"/>
      <w:numFmt w:val="decimal"/>
      <w:lvlText w:val="%1."/>
      <w:lvlJc w:val="left"/>
      <w:pPr>
        <w:ind w:left="833" w:firstLine="473"/>
      </w:pPr>
    </w:lvl>
    <w:lvl w:ilvl="1">
      <w:start w:val="1"/>
      <w:numFmt w:val="lowerLetter"/>
      <w:lvlText w:val="%2."/>
      <w:lvlJc w:val="left"/>
      <w:pPr>
        <w:ind w:left="1553" w:firstLine="1193"/>
      </w:pPr>
    </w:lvl>
    <w:lvl w:ilvl="2">
      <w:start w:val="1"/>
      <w:numFmt w:val="lowerRoman"/>
      <w:lvlText w:val="%3."/>
      <w:lvlJc w:val="right"/>
      <w:pPr>
        <w:ind w:left="2273" w:firstLine="2093"/>
      </w:pPr>
    </w:lvl>
    <w:lvl w:ilvl="3">
      <w:start w:val="1"/>
      <w:numFmt w:val="decimal"/>
      <w:lvlText w:val="%4."/>
      <w:lvlJc w:val="left"/>
      <w:pPr>
        <w:ind w:left="2993" w:firstLine="2633"/>
      </w:pPr>
    </w:lvl>
    <w:lvl w:ilvl="4">
      <w:start w:val="1"/>
      <w:numFmt w:val="lowerLetter"/>
      <w:lvlText w:val="%5."/>
      <w:lvlJc w:val="left"/>
      <w:pPr>
        <w:ind w:left="3713" w:firstLine="3353"/>
      </w:pPr>
    </w:lvl>
    <w:lvl w:ilvl="5">
      <w:start w:val="1"/>
      <w:numFmt w:val="lowerRoman"/>
      <w:lvlText w:val="%6."/>
      <w:lvlJc w:val="right"/>
      <w:pPr>
        <w:ind w:left="4433" w:firstLine="4253"/>
      </w:pPr>
    </w:lvl>
    <w:lvl w:ilvl="6">
      <w:start w:val="1"/>
      <w:numFmt w:val="decimal"/>
      <w:lvlText w:val="%7."/>
      <w:lvlJc w:val="left"/>
      <w:pPr>
        <w:ind w:left="5153" w:firstLine="4793"/>
      </w:pPr>
    </w:lvl>
    <w:lvl w:ilvl="7">
      <w:start w:val="1"/>
      <w:numFmt w:val="lowerLetter"/>
      <w:lvlText w:val="%8."/>
      <w:lvlJc w:val="left"/>
      <w:pPr>
        <w:ind w:left="5873" w:firstLine="5513"/>
      </w:pPr>
    </w:lvl>
    <w:lvl w:ilvl="8">
      <w:start w:val="1"/>
      <w:numFmt w:val="lowerRoman"/>
      <w:lvlText w:val="%9."/>
      <w:lvlJc w:val="right"/>
      <w:pPr>
        <w:ind w:left="6593" w:firstLine="6413"/>
      </w:pPr>
    </w:lvl>
  </w:abstractNum>
  <w:abstractNum w:abstractNumId="35" w15:restartNumberingAfterBreak="0">
    <w:nsid w:val="504F2C6B"/>
    <w:multiLevelType w:val="multilevel"/>
    <w:tmpl w:val="8990E838"/>
    <w:lvl w:ilvl="0">
      <w:start w:val="1"/>
      <w:numFmt w:val="bullet"/>
      <w:lvlText w:val="▪"/>
      <w:lvlJc w:val="left"/>
      <w:pPr>
        <w:ind w:left="833" w:firstLine="473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53" w:firstLine="1193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73" w:firstLine="1913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93" w:firstLine="2633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13" w:firstLine="3353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33" w:firstLine="4073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53" w:firstLine="4793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73" w:firstLine="5513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93" w:firstLine="6233"/>
      </w:pPr>
      <w:rPr>
        <w:rFonts w:ascii="Arial" w:eastAsia="Arial" w:hAnsi="Arial" w:cs="Arial"/>
      </w:rPr>
    </w:lvl>
  </w:abstractNum>
  <w:abstractNum w:abstractNumId="36" w15:restartNumberingAfterBreak="0">
    <w:nsid w:val="58EC22B2"/>
    <w:multiLevelType w:val="hybridMultilevel"/>
    <w:tmpl w:val="785AA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A84664"/>
    <w:multiLevelType w:val="hybridMultilevel"/>
    <w:tmpl w:val="4A5AB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BE1647"/>
    <w:multiLevelType w:val="hybridMultilevel"/>
    <w:tmpl w:val="6BBC82A4"/>
    <w:lvl w:ilvl="0" w:tplc="D550FB9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CA576E"/>
    <w:multiLevelType w:val="hybridMultilevel"/>
    <w:tmpl w:val="0BB8DE9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A424CF"/>
    <w:multiLevelType w:val="multilevel"/>
    <w:tmpl w:val="83C21A18"/>
    <w:lvl w:ilvl="0">
      <w:start w:val="1"/>
      <w:numFmt w:val="bullet"/>
      <w:lvlText w:val="●"/>
      <w:lvlJc w:val="left"/>
      <w:pPr>
        <w:ind w:left="833" w:firstLine="473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53" w:firstLine="1193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73" w:firstLine="1913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93" w:firstLine="2633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13" w:firstLine="3353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33" w:firstLine="4073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53" w:firstLine="4793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73" w:firstLine="5513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93" w:firstLine="6233"/>
      </w:pPr>
      <w:rPr>
        <w:rFonts w:ascii="Arial" w:eastAsia="Arial" w:hAnsi="Arial" w:cs="Arial"/>
      </w:rPr>
    </w:lvl>
  </w:abstractNum>
  <w:abstractNum w:abstractNumId="41" w15:restartNumberingAfterBreak="0">
    <w:nsid w:val="66FE77DB"/>
    <w:multiLevelType w:val="hybridMultilevel"/>
    <w:tmpl w:val="D7EAA96E"/>
    <w:lvl w:ilvl="0" w:tplc="8B90A0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2C9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CC72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02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10D0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981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1803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AA5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A472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 w15:restartNumberingAfterBreak="0">
    <w:nsid w:val="67782D7B"/>
    <w:multiLevelType w:val="hybridMultilevel"/>
    <w:tmpl w:val="0F40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A7704E"/>
    <w:multiLevelType w:val="hybridMultilevel"/>
    <w:tmpl w:val="BAC6E6F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6834AD"/>
    <w:multiLevelType w:val="hybridMultilevel"/>
    <w:tmpl w:val="F7CE1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BC76CD"/>
    <w:multiLevelType w:val="hybridMultilevel"/>
    <w:tmpl w:val="D64482F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822470"/>
    <w:multiLevelType w:val="hybridMultilevel"/>
    <w:tmpl w:val="9F5C214E"/>
    <w:lvl w:ilvl="0" w:tplc="E1F4F28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BA07AB"/>
    <w:multiLevelType w:val="multilevel"/>
    <w:tmpl w:val="9D92859C"/>
    <w:lvl w:ilvl="0">
      <w:start w:val="1"/>
      <w:numFmt w:val="bullet"/>
      <w:lvlText w:val="▪"/>
      <w:lvlJc w:val="left"/>
      <w:pPr>
        <w:ind w:left="833" w:firstLine="473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53" w:firstLine="1193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73" w:firstLine="1913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93" w:firstLine="2633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13" w:firstLine="3353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33" w:firstLine="4073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53" w:firstLine="4793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73" w:firstLine="5513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93" w:firstLine="6233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41"/>
  </w:num>
  <w:num w:numId="3">
    <w:abstractNumId w:val="46"/>
  </w:num>
  <w:num w:numId="4">
    <w:abstractNumId w:val="33"/>
  </w:num>
  <w:num w:numId="5">
    <w:abstractNumId w:val="17"/>
  </w:num>
  <w:num w:numId="6">
    <w:abstractNumId w:val="40"/>
  </w:num>
  <w:num w:numId="7">
    <w:abstractNumId w:val="30"/>
  </w:num>
  <w:num w:numId="8">
    <w:abstractNumId w:val="12"/>
  </w:num>
  <w:num w:numId="9">
    <w:abstractNumId w:val="28"/>
  </w:num>
  <w:num w:numId="10">
    <w:abstractNumId w:val="47"/>
  </w:num>
  <w:num w:numId="11">
    <w:abstractNumId w:val="21"/>
  </w:num>
  <w:num w:numId="12">
    <w:abstractNumId w:val="23"/>
  </w:num>
  <w:num w:numId="13">
    <w:abstractNumId w:val="35"/>
  </w:num>
  <w:num w:numId="14">
    <w:abstractNumId w:val="15"/>
  </w:num>
  <w:num w:numId="15">
    <w:abstractNumId w:val="26"/>
  </w:num>
  <w:num w:numId="16">
    <w:abstractNumId w:val="29"/>
  </w:num>
  <w:num w:numId="17">
    <w:abstractNumId w:val="34"/>
  </w:num>
  <w:num w:numId="18">
    <w:abstractNumId w:val="42"/>
  </w:num>
  <w:num w:numId="19">
    <w:abstractNumId w:val="19"/>
  </w:num>
  <w:num w:numId="20">
    <w:abstractNumId w:val="37"/>
  </w:num>
  <w:num w:numId="21">
    <w:abstractNumId w:val="22"/>
  </w:num>
  <w:num w:numId="22">
    <w:abstractNumId w:val="31"/>
  </w:num>
  <w:num w:numId="23">
    <w:abstractNumId w:val="16"/>
  </w:num>
  <w:num w:numId="24">
    <w:abstractNumId w:val="18"/>
  </w:num>
  <w:num w:numId="25">
    <w:abstractNumId w:val="13"/>
  </w:num>
  <w:num w:numId="26">
    <w:abstractNumId w:val="45"/>
  </w:num>
  <w:num w:numId="27">
    <w:abstractNumId w:val="25"/>
  </w:num>
  <w:num w:numId="28">
    <w:abstractNumId w:val="39"/>
  </w:num>
  <w:num w:numId="29">
    <w:abstractNumId w:val="43"/>
  </w:num>
  <w:num w:numId="30">
    <w:abstractNumId w:val="44"/>
  </w:num>
  <w:num w:numId="31">
    <w:abstractNumId w:val="1"/>
  </w:num>
  <w:num w:numId="32">
    <w:abstractNumId w:val="2"/>
  </w:num>
  <w:num w:numId="33">
    <w:abstractNumId w:val="3"/>
  </w:num>
  <w:num w:numId="34">
    <w:abstractNumId w:val="4"/>
  </w:num>
  <w:num w:numId="35">
    <w:abstractNumId w:val="9"/>
  </w:num>
  <w:num w:numId="36">
    <w:abstractNumId w:val="5"/>
  </w:num>
  <w:num w:numId="37">
    <w:abstractNumId w:val="6"/>
  </w:num>
  <w:num w:numId="38">
    <w:abstractNumId w:val="7"/>
  </w:num>
  <w:num w:numId="39">
    <w:abstractNumId w:val="8"/>
  </w:num>
  <w:num w:numId="40">
    <w:abstractNumId w:val="10"/>
  </w:num>
  <w:num w:numId="41">
    <w:abstractNumId w:val="20"/>
  </w:num>
  <w:num w:numId="42">
    <w:abstractNumId w:val="36"/>
  </w:num>
  <w:num w:numId="43">
    <w:abstractNumId w:val="24"/>
  </w:num>
  <w:num w:numId="44">
    <w:abstractNumId w:val="11"/>
  </w:num>
  <w:num w:numId="45">
    <w:abstractNumId w:val="38"/>
  </w:num>
  <w:num w:numId="46">
    <w:abstractNumId w:val="14"/>
  </w:num>
  <w:num w:numId="47">
    <w:abstractNumId w:val="32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activeWritingStyle w:appName="MSWord" w:lang="cs-CZ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BB0"/>
    <w:rsid w:val="00000770"/>
    <w:rsid w:val="000007B3"/>
    <w:rsid w:val="00013633"/>
    <w:rsid w:val="000202E1"/>
    <w:rsid w:val="00021041"/>
    <w:rsid w:val="0003003D"/>
    <w:rsid w:val="00033744"/>
    <w:rsid w:val="0003491F"/>
    <w:rsid w:val="00036DCC"/>
    <w:rsid w:val="0003766D"/>
    <w:rsid w:val="00043CA8"/>
    <w:rsid w:val="00045A54"/>
    <w:rsid w:val="000525CF"/>
    <w:rsid w:val="00054BE4"/>
    <w:rsid w:val="000567B4"/>
    <w:rsid w:val="00060CD6"/>
    <w:rsid w:val="000623BF"/>
    <w:rsid w:val="00066A3D"/>
    <w:rsid w:val="000671D0"/>
    <w:rsid w:val="0006741D"/>
    <w:rsid w:val="00072B85"/>
    <w:rsid w:val="00073C2B"/>
    <w:rsid w:val="0008166A"/>
    <w:rsid w:val="00091E05"/>
    <w:rsid w:val="00095594"/>
    <w:rsid w:val="000A5390"/>
    <w:rsid w:val="000B6985"/>
    <w:rsid w:val="000C017F"/>
    <w:rsid w:val="000C32FD"/>
    <w:rsid w:val="000C469F"/>
    <w:rsid w:val="000C4A46"/>
    <w:rsid w:val="000D3300"/>
    <w:rsid w:val="000D3E9F"/>
    <w:rsid w:val="000D4AC1"/>
    <w:rsid w:val="000D4E01"/>
    <w:rsid w:val="000D5CF0"/>
    <w:rsid w:val="000D65A6"/>
    <w:rsid w:val="000E3439"/>
    <w:rsid w:val="000E693B"/>
    <w:rsid w:val="000E78F8"/>
    <w:rsid w:val="000F0DA1"/>
    <w:rsid w:val="000F51B0"/>
    <w:rsid w:val="00100D07"/>
    <w:rsid w:val="0010224E"/>
    <w:rsid w:val="00104A17"/>
    <w:rsid w:val="00110C54"/>
    <w:rsid w:val="00111191"/>
    <w:rsid w:val="00112E1E"/>
    <w:rsid w:val="001160DD"/>
    <w:rsid w:val="00116CAC"/>
    <w:rsid w:val="001173D2"/>
    <w:rsid w:val="001247B7"/>
    <w:rsid w:val="0012655E"/>
    <w:rsid w:val="001278F9"/>
    <w:rsid w:val="00130F2B"/>
    <w:rsid w:val="00131A1A"/>
    <w:rsid w:val="00131E48"/>
    <w:rsid w:val="00134E15"/>
    <w:rsid w:val="00136548"/>
    <w:rsid w:val="0014580E"/>
    <w:rsid w:val="00145C80"/>
    <w:rsid w:val="001573B0"/>
    <w:rsid w:val="00160E71"/>
    <w:rsid w:val="00170841"/>
    <w:rsid w:val="001712F3"/>
    <w:rsid w:val="00173CE5"/>
    <w:rsid w:val="001745D1"/>
    <w:rsid w:val="00174697"/>
    <w:rsid w:val="0019150A"/>
    <w:rsid w:val="00194809"/>
    <w:rsid w:val="0019544C"/>
    <w:rsid w:val="00196CF1"/>
    <w:rsid w:val="00197576"/>
    <w:rsid w:val="00197856"/>
    <w:rsid w:val="001A3B17"/>
    <w:rsid w:val="001A5AAD"/>
    <w:rsid w:val="001B2086"/>
    <w:rsid w:val="001B2440"/>
    <w:rsid w:val="001B4975"/>
    <w:rsid w:val="001B736B"/>
    <w:rsid w:val="001C0CDD"/>
    <w:rsid w:val="001C3C25"/>
    <w:rsid w:val="001C7080"/>
    <w:rsid w:val="001D2F9D"/>
    <w:rsid w:val="001D64AD"/>
    <w:rsid w:val="001E48C6"/>
    <w:rsid w:val="001F0C2D"/>
    <w:rsid w:val="001F1B5B"/>
    <w:rsid w:val="001F3A90"/>
    <w:rsid w:val="001F4403"/>
    <w:rsid w:val="00202C1B"/>
    <w:rsid w:val="00203C1F"/>
    <w:rsid w:val="002051D0"/>
    <w:rsid w:val="002059E7"/>
    <w:rsid w:val="00207373"/>
    <w:rsid w:val="00211112"/>
    <w:rsid w:val="002120ED"/>
    <w:rsid w:val="00215634"/>
    <w:rsid w:val="00216050"/>
    <w:rsid w:val="002161C7"/>
    <w:rsid w:val="00222224"/>
    <w:rsid w:val="00223F76"/>
    <w:rsid w:val="002244F8"/>
    <w:rsid w:val="00226FCD"/>
    <w:rsid w:val="00230E30"/>
    <w:rsid w:val="00231D76"/>
    <w:rsid w:val="00235839"/>
    <w:rsid w:val="00242B84"/>
    <w:rsid w:val="0025019E"/>
    <w:rsid w:val="002530EB"/>
    <w:rsid w:val="00255772"/>
    <w:rsid w:val="002563F0"/>
    <w:rsid w:val="00257E38"/>
    <w:rsid w:val="00261B70"/>
    <w:rsid w:val="00261EAA"/>
    <w:rsid w:val="00264804"/>
    <w:rsid w:val="00267B0C"/>
    <w:rsid w:val="00267CD3"/>
    <w:rsid w:val="00270DB2"/>
    <w:rsid w:val="002713DF"/>
    <w:rsid w:val="002725CA"/>
    <w:rsid w:val="00280328"/>
    <w:rsid w:val="00280A04"/>
    <w:rsid w:val="002823FE"/>
    <w:rsid w:val="002856F4"/>
    <w:rsid w:val="00285798"/>
    <w:rsid w:val="00287DC1"/>
    <w:rsid w:val="002916CE"/>
    <w:rsid w:val="00294323"/>
    <w:rsid w:val="00297701"/>
    <w:rsid w:val="002A1ED8"/>
    <w:rsid w:val="002A23DE"/>
    <w:rsid w:val="002A465A"/>
    <w:rsid w:val="002A5EC6"/>
    <w:rsid w:val="002A756D"/>
    <w:rsid w:val="002B6B35"/>
    <w:rsid w:val="002B6C54"/>
    <w:rsid w:val="002B7E5D"/>
    <w:rsid w:val="002C6CA0"/>
    <w:rsid w:val="002C7FD6"/>
    <w:rsid w:val="002D0133"/>
    <w:rsid w:val="002D1163"/>
    <w:rsid w:val="002D3074"/>
    <w:rsid w:val="002D701A"/>
    <w:rsid w:val="002E368F"/>
    <w:rsid w:val="002E7776"/>
    <w:rsid w:val="002F07E9"/>
    <w:rsid w:val="002F6B21"/>
    <w:rsid w:val="00300F4A"/>
    <w:rsid w:val="00301692"/>
    <w:rsid w:val="00303578"/>
    <w:rsid w:val="0030418F"/>
    <w:rsid w:val="00310BE6"/>
    <w:rsid w:val="00311E5F"/>
    <w:rsid w:val="003129C1"/>
    <w:rsid w:val="00314570"/>
    <w:rsid w:val="00316442"/>
    <w:rsid w:val="00320DC9"/>
    <w:rsid w:val="00321A29"/>
    <w:rsid w:val="00324F86"/>
    <w:rsid w:val="00332CAA"/>
    <w:rsid w:val="00340ED1"/>
    <w:rsid w:val="00340F26"/>
    <w:rsid w:val="003420DB"/>
    <w:rsid w:val="00347817"/>
    <w:rsid w:val="00347B81"/>
    <w:rsid w:val="00347D91"/>
    <w:rsid w:val="0035161B"/>
    <w:rsid w:val="003527E6"/>
    <w:rsid w:val="00353C0A"/>
    <w:rsid w:val="00354B25"/>
    <w:rsid w:val="0036232D"/>
    <w:rsid w:val="00362383"/>
    <w:rsid w:val="0036401A"/>
    <w:rsid w:val="0036644B"/>
    <w:rsid w:val="003665D4"/>
    <w:rsid w:val="003677DA"/>
    <w:rsid w:val="00370E6D"/>
    <w:rsid w:val="0037653B"/>
    <w:rsid w:val="00377806"/>
    <w:rsid w:val="003800EE"/>
    <w:rsid w:val="0038087D"/>
    <w:rsid w:val="00382533"/>
    <w:rsid w:val="0038263C"/>
    <w:rsid w:val="00385E01"/>
    <w:rsid w:val="003861B4"/>
    <w:rsid w:val="00390964"/>
    <w:rsid w:val="00391555"/>
    <w:rsid w:val="003931A5"/>
    <w:rsid w:val="0039463D"/>
    <w:rsid w:val="003A080E"/>
    <w:rsid w:val="003A6803"/>
    <w:rsid w:val="003B4733"/>
    <w:rsid w:val="003B5F86"/>
    <w:rsid w:val="003B6310"/>
    <w:rsid w:val="003C3292"/>
    <w:rsid w:val="003C564E"/>
    <w:rsid w:val="003C5B7B"/>
    <w:rsid w:val="003D21A8"/>
    <w:rsid w:val="003D3BE8"/>
    <w:rsid w:val="003D3EF3"/>
    <w:rsid w:val="003D6CF6"/>
    <w:rsid w:val="003D73D0"/>
    <w:rsid w:val="003D7F2F"/>
    <w:rsid w:val="003E0457"/>
    <w:rsid w:val="003E2E8E"/>
    <w:rsid w:val="003E4326"/>
    <w:rsid w:val="003E660C"/>
    <w:rsid w:val="003E6623"/>
    <w:rsid w:val="003E7F52"/>
    <w:rsid w:val="003F0F03"/>
    <w:rsid w:val="003F201D"/>
    <w:rsid w:val="003F2897"/>
    <w:rsid w:val="003F3CD6"/>
    <w:rsid w:val="003F4EE8"/>
    <w:rsid w:val="003F547C"/>
    <w:rsid w:val="00403F78"/>
    <w:rsid w:val="00406283"/>
    <w:rsid w:val="00411A64"/>
    <w:rsid w:val="00413B27"/>
    <w:rsid w:val="00414D18"/>
    <w:rsid w:val="00421531"/>
    <w:rsid w:val="00424CFB"/>
    <w:rsid w:val="00431269"/>
    <w:rsid w:val="0043392A"/>
    <w:rsid w:val="00437382"/>
    <w:rsid w:val="0045251D"/>
    <w:rsid w:val="00464703"/>
    <w:rsid w:val="00464F1F"/>
    <w:rsid w:val="00465FB7"/>
    <w:rsid w:val="00473125"/>
    <w:rsid w:val="00473D6A"/>
    <w:rsid w:val="0047521A"/>
    <w:rsid w:val="00477C07"/>
    <w:rsid w:val="00483555"/>
    <w:rsid w:val="004843C6"/>
    <w:rsid w:val="00493086"/>
    <w:rsid w:val="00493A1D"/>
    <w:rsid w:val="00496124"/>
    <w:rsid w:val="00497D28"/>
    <w:rsid w:val="004A25B2"/>
    <w:rsid w:val="004A27D6"/>
    <w:rsid w:val="004A4EEA"/>
    <w:rsid w:val="004C07F3"/>
    <w:rsid w:val="004C251E"/>
    <w:rsid w:val="004D02FC"/>
    <w:rsid w:val="004D3D42"/>
    <w:rsid w:val="004D4268"/>
    <w:rsid w:val="004D42BD"/>
    <w:rsid w:val="004E0D19"/>
    <w:rsid w:val="004E0F52"/>
    <w:rsid w:val="004E6AB7"/>
    <w:rsid w:val="004F1189"/>
    <w:rsid w:val="004F1A55"/>
    <w:rsid w:val="004F3960"/>
    <w:rsid w:val="004F3BE6"/>
    <w:rsid w:val="004F57E2"/>
    <w:rsid w:val="004F5FCA"/>
    <w:rsid w:val="00500544"/>
    <w:rsid w:val="0050097E"/>
    <w:rsid w:val="00501310"/>
    <w:rsid w:val="00501325"/>
    <w:rsid w:val="00505AC0"/>
    <w:rsid w:val="00506691"/>
    <w:rsid w:val="005069A1"/>
    <w:rsid w:val="00514455"/>
    <w:rsid w:val="00522F48"/>
    <w:rsid w:val="005241ED"/>
    <w:rsid w:val="00524934"/>
    <w:rsid w:val="00527BDD"/>
    <w:rsid w:val="00541C30"/>
    <w:rsid w:val="00541C69"/>
    <w:rsid w:val="0054538E"/>
    <w:rsid w:val="0055160B"/>
    <w:rsid w:val="00552BF5"/>
    <w:rsid w:val="00553175"/>
    <w:rsid w:val="00554BC4"/>
    <w:rsid w:val="005631BF"/>
    <w:rsid w:val="00566615"/>
    <w:rsid w:val="005758FF"/>
    <w:rsid w:val="00590C87"/>
    <w:rsid w:val="00591549"/>
    <w:rsid w:val="00592231"/>
    <w:rsid w:val="0059665E"/>
    <w:rsid w:val="00596D2B"/>
    <w:rsid w:val="005A036D"/>
    <w:rsid w:val="005A4856"/>
    <w:rsid w:val="005A644F"/>
    <w:rsid w:val="005A6B5B"/>
    <w:rsid w:val="005B1C39"/>
    <w:rsid w:val="005B3138"/>
    <w:rsid w:val="005B5536"/>
    <w:rsid w:val="005B5F35"/>
    <w:rsid w:val="005B7625"/>
    <w:rsid w:val="005C1A9A"/>
    <w:rsid w:val="005C2AB6"/>
    <w:rsid w:val="005C39C5"/>
    <w:rsid w:val="005C527A"/>
    <w:rsid w:val="005C5476"/>
    <w:rsid w:val="005C5ED4"/>
    <w:rsid w:val="005C6461"/>
    <w:rsid w:val="005C7FAB"/>
    <w:rsid w:val="005D2461"/>
    <w:rsid w:val="005D4790"/>
    <w:rsid w:val="005D52B4"/>
    <w:rsid w:val="005D5E29"/>
    <w:rsid w:val="005E491E"/>
    <w:rsid w:val="005F0D34"/>
    <w:rsid w:val="005F1913"/>
    <w:rsid w:val="005F3BDB"/>
    <w:rsid w:val="005F55C2"/>
    <w:rsid w:val="0060176F"/>
    <w:rsid w:val="0060711A"/>
    <w:rsid w:val="006103FA"/>
    <w:rsid w:val="0061199A"/>
    <w:rsid w:val="00623245"/>
    <w:rsid w:val="00625A2B"/>
    <w:rsid w:val="00627D6C"/>
    <w:rsid w:val="00631F15"/>
    <w:rsid w:val="006338DA"/>
    <w:rsid w:val="006354CB"/>
    <w:rsid w:val="006362BD"/>
    <w:rsid w:val="00637E92"/>
    <w:rsid w:val="006448F9"/>
    <w:rsid w:val="00645219"/>
    <w:rsid w:val="006524BE"/>
    <w:rsid w:val="0065562D"/>
    <w:rsid w:val="006556A0"/>
    <w:rsid w:val="00657D0F"/>
    <w:rsid w:val="006730DD"/>
    <w:rsid w:val="00673B3E"/>
    <w:rsid w:val="00674385"/>
    <w:rsid w:val="00674BB0"/>
    <w:rsid w:val="0067700F"/>
    <w:rsid w:val="00684A65"/>
    <w:rsid w:val="00684BDC"/>
    <w:rsid w:val="00690AE4"/>
    <w:rsid w:val="00691F2D"/>
    <w:rsid w:val="00693FBA"/>
    <w:rsid w:val="00694165"/>
    <w:rsid w:val="006A03D3"/>
    <w:rsid w:val="006A318C"/>
    <w:rsid w:val="006A42BD"/>
    <w:rsid w:val="006A796F"/>
    <w:rsid w:val="006B11FD"/>
    <w:rsid w:val="006B2898"/>
    <w:rsid w:val="006B6B8D"/>
    <w:rsid w:val="006B7052"/>
    <w:rsid w:val="006C0807"/>
    <w:rsid w:val="006C5D9F"/>
    <w:rsid w:val="006C5DF6"/>
    <w:rsid w:val="006D249C"/>
    <w:rsid w:val="006E4D7E"/>
    <w:rsid w:val="006F1133"/>
    <w:rsid w:val="006F1FA9"/>
    <w:rsid w:val="007014DB"/>
    <w:rsid w:val="007044E9"/>
    <w:rsid w:val="0070455A"/>
    <w:rsid w:val="0070530B"/>
    <w:rsid w:val="00706AA3"/>
    <w:rsid w:val="00707CD0"/>
    <w:rsid w:val="00707F94"/>
    <w:rsid w:val="007143EE"/>
    <w:rsid w:val="00715310"/>
    <w:rsid w:val="00715CBF"/>
    <w:rsid w:val="00717CBE"/>
    <w:rsid w:val="00723F85"/>
    <w:rsid w:val="0073034B"/>
    <w:rsid w:val="00730889"/>
    <w:rsid w:val="00733F57"/>
    <w:rsid w:val="0073512D"/>
    <w:rsid w:val="00741142"/>
    <w:rsid w:val="00742530"/>
    <w:rsid w:val="00742F45"/>
    <w:rsid w:val="007438AA"/>
    <w:rsid w:val="00745557"/>
    <w:rsid w:val="00746A16"/>
    <w:rsid w:val="00747340"/>
    <w:rsid w:val="0075013E"/>
    <w:rsid w:val="0075146C"/>
    <w:rsid w:val="00755A5B"/>
    <w:rsid w:val="00760E35"/>
    <w:rsid w:val="00762C26"/>
    <w:rsid w:val="007638B2"/>
    <w:rsid w:val="0076794B"/>
    <w:rsid w:val="007724BE"/>
    <w:rsid w:val="007730AB"/>
    <w:rsid w:val="00782214"/>
    <w:rsid w:val="00787328"/>
    <w:rsid w:val="007876FB"/>
    <w:rsid w:val="00790490"/>
    <w:rsid w:val="007931CF"/>
    <w:rsid w:val="00797826"/>
    <w:rsid w:val="007A002F"/>
    <w:rsid w:val="007A2C3D"/>
    <w:rsid w:val="007A57B3"/>
    <w:rsid w:val="007A617A"/>
    <w:rsid w:val="007A7CE7"/>
    <w:rsid w:val="007B16CE"/>
    <w:rsid w:val="007B6D38"/>
    <w:rsid w:val="007B753E"/>
    <w:rsid w:val="007C0520"/>
    <w:rsid w:val="007C0BDF"/>
    <w:rsid w:val="007C2008"/>
    <w:rsid w:val="007C44FE"/>
    <w:rsid w:val="007C46B2"/>
    <w:rsid w:val="007C63DD"/>
    <w:rsid w:val="007D3436"/>
    <w:rsid w:val="007D4ADF"/>
    <w:rsid w:val="007D6A9F"/>
    <w:rsid w:val="007D7DA5"/>
    <w:rsid w:val="007E2FF7"/>
    <w:rsid w:val="007E5F6C"/>
    <w:rsid w:val="007F2042"/>
    <w:rsid w:val="007F72CA"/>
    <w:rsid w:val="008000A7"/>
    <w:rsid w:val="00800330"/>
    <w:rsid w:val="0080075E"/>
    <w:rsid w:val="00800827"/>
    <w:rsid w:val="008029E6"/>
    <w:rsid w:val="008043D4"/>
    <w:rsid w:val="008067C5"/>
    <w:rsid w:val="00807333"/>
    <w:rsid w:val="008078F3"/>
    <w:rsid w:val="008110D6"/>
    <w:rsid w:val="00812C8E"/>
    <w:rsid w:val="00814519"/>
    <w:rsid w:val="00817313"/>
    <w:rsid w:val="00820B82"/>
    <w:rsid w:val="008373B1"/>
    <w:rsid w:val="00841195"/>
    <w:rsid w:val="00842148"/>
    <w:rsid w:val="00846112"/>
    <w:rsid w:val="0085251E"/>
    <w:rsid w:val="00853147"/>
    <w:rsid w:val="00855FC7"/>
    <w:rsid w:val="008570C1"/>
    <w:rsid w:val="00857DD0"/>
    <w:rsid w:val="00857F9E"/>
    <w:rsid w:val="00862C81"/>
    <w:rsid w:val="0087052A"/>
    <w:rsid w:val="008732B2"/>
    <w:rsid w:val="008753F5"/>
    <w:rsid w:val="00880482"/>
    <w:rsid w:val="00883856"/>
    <w:rsid w:val="008843F5"/>
    <w:rsid w:val="00884B36"/>
    <w:rsid w:val="008870A7"/>
    <w:rsid w:val="00890B5A"/>
    <w:rsid w:val="00891413"/>
    <w:rsid w:val="008929FC"/>
    <w:rsid w:val="00892FD2"/>
    <w:rsid w:val="00893F2D"/>
    <w:rsid w:val="008A004E"/>
    <w:rsid w:val="008A2ECE"/>
    <w:rsid w:val="008A3011"/>
    <w:rsid w:val="008A3286"/>
    <w:rsid w:val="008A3E28"/>
    <w:rsid w:val="008A4CBB"/>
    <w:rsid w:val="008A7136"/>
    <w:rsid w:val="008B254F"/>
    <w:rsid w:val="008B6D0C"/>
    <w:rsid w:val="008C2000"/>
    <w:rsid w:val="008C331E"/>
    <w:rsid w:val="008C5758"/>
    <w:rsid w:val="008C632E"/>
    <w:rsid w:val="008D18F7"/>
    <w:rsid w:val="008D2951"/>
    <w:rsid w:val="008D57A6"/>
    <w:rsid w:val="008E14D9"/>
    <w:rsid w:val="008F3413"/>
    <w:rsid w:val="009004E4"/>
    <w:rsid w:val="009032E1"/>
    <w:rsid w:val="00904AD5"/>
    <w:rsid w:val="00904CB6"/>
    <w:rsid w:val="0091070C"/>
    <w:rsid w:val="00911AAE"/>
    <w:rsid w:val="00915B8D"/>
    <w:rsid w:val="009224BB"/>
    <w:rsid w:val="00924704"/>
    <w:rsid w:val="00924ED5"/>
    <w:rsid w:val="009252CB"/>
    <w:rsid w:val="00936C2E"/>
    <w:rsid w:val="009412B9"/>
    <w:rsid w:val="00941A3E"/>
    <w:rsid w:val="0094617E"/>
    <w:rsid w:val="00956C40"/>
    <w:rsid w:val="0096452A"/>
    <w:rsid w:val="0096525E"/>
    <w:rsid w:val="00965B9A"/>
    <w:rsid w:val="00965CB6"/>
    <w:rsid w:val="00971FA4"/>
    <w:rsid w:val="00972B8E"/>
    <w:rsid w:val="009736F4"/>
    <w:rsid w:val="00975657"/>
    <w:rsid w:val="0099028A"/>
    <w:rsid w:val="009A0B7F"/>
    <w:rsid w:val="009A2CB4"/>
    <w:rsid w:val="009B09E2"/>
    <w:rsid w:val="009B0D82"/>
    <w:rsid w:val="009B121B"/>
    <w:rsid w:val="009B2180"/>
    <w:rsid w:val="009B4172"/>
    <w:rsid w:val="009B600C"/>
    <w:rsid w:val="009B7B02"/>
    <w:rsid w:val="009C0B33"/>
    <w:rsid w:val="009C2253"/>
    <w:rsid w:val="009D0712"/>
    <w:rsid w:val="009D6B8E"/>
    <w:rsid w:val="009E0868"/>
    <w:rsid w:val="009E2379"/>
    <w:rsid w:val="009E2EF8"/>
    <w:rsid w:val="009E3EFF"/>
    <w:rsid w:val="009F3401"/>
    <w:rsid w:val="00A13829"/>
    <w:rsid w:val="00A13C9D"/>
    <w:rsid w:val="00A20071"/>
    <w:rsid w:val="00A2144C"/>
    <w:rsid w:val="00A25BA4"/>
    <w:rsid w:val="00A2602B"/>
    <w:rsid w:val="00A27724"/>
    <w:rsid w:val="00A34C2D"/>
    <w:rsid w:val="00A3546C"/>
    <w:rsid w:val="00A35A11"/>
    <w:rsid w:val="00A35CDA"/>
    <w:rsid w:val="00A367B2"/>
    <w:rsid w:val="00A37401"/>
    <w:rsid w:val="00A37442"/>
    <w:rsid w:val="00A442EB"/>
    <w:rsid w:val="00A44D87"/>
    <w:rsid w:val="00A45752"/>
    <w:rsid w:val="00A45CC2"/>
    <w:rsid w:val="00A46108"/>
    <w:rsid w:val="00A47134"/>
    <w:rsid w:val="00A52DC2"/>
    <w:rsid w:val="00A55006"/>
    <w:rsid w:val="00A57AAC"/>
    <w:rsid w:val="00A62653"/>
    <w:rsid w:val="00A638AF"/>
    <w:rsid w:val="00A7155E"/>
    <w:rsid w:val="00A73C10"/>
    <w:rsid w:val="00A80EB3"/>
    <w:rsid w:val="00A83C75"/>
    <w:rsid w:val="00A85685"/>
    <w:rsid w:val="00A85A2E"/>
    <w:rsid w:val="00A860C4"/>
    <w:rsid w:val="00A900DC"/>
    <w:rsid w:val="00A91C85"/>
    <w:rsid w:val="00A9755F"/>
    <w:rsid w:val="00AA02D7"/>
    <w:rsid w:val="00AA1FD9"/>
    <w:rsid w:val="00AA5902"/>
    <w:rsid w:val="00AA66AF"/>
    <w:rsid w:val="00AB4D08"/>
    <w:rsid w:val="00AB5A4E"/>
    <w:rsid w:val="00AB6AE5"/>
    <w:rsid w:val="00AB7665"/>
    <w:rsid w:val="00AC2FF6"/>
    <w:rsid w:val="00AC4DD7"/>
    <w:rsid w:val="00AD4B74"/>
    <w:rsid w:val="00AD54A4"/>
    <w:rsid w:val="00AD5685"/>
    <w:rsid w:val="00AD576E"/>
    <w:rsid w:val="00AD5FC8"/>
    <w:rsid w:val="00AD7674"/>
    <w:rsid w:val="00AE18F9"/>
    <w:rsid w:val="00AE2D3F"/>
    <w:rsid w:val="00AE334E"/>
    <w:rsid w:val="00AE3EAE"/>
    <w:rsid w:val="00AE5445"/>
    <w:rsid w:val="00AE7882"/>
    <w:rsid w:val="00AF0925"/>
    <w:rsid w:val="00AF3121"/>
    <w:rsid w:val="00AF4DC4"/>
    <w:rsid w:val="00B012DD"/>
    <w:rsid w:val="00B02AD0"/>
    <w:rsid w:val="00B04577"/>
    <w:rsid w:val="00B12934"/>
    <w:rsid w:val="00B12E68"/>
    <w:rsid w:val="00B1661A"/>
    <w:rsid w:val="00B275B3"/>
    <w:rsid w:val="00B34256"/>
    <w:rsid w:val="00B35197"/>
    <w:rsid w:val="00B35FAA"/>
    <w:rsid w:val="00B3613F"/>
    <w:rsid w:val="00B447F1"/>
    <w:rsid w:val="00B44A99"/>
    <w:rsid w:val="00B45056"/>
    <w:rsid w:val="00B549DB"/>
    <w:rsid w:val="00B57129"/>
    <w:rsid w:val="00B57B63"/>
    <w:rsid w:val="00B6017D"/>
    <w:rsid w:val="00B63A37"/>
    <w:rsid w:val="00B64663"/>
    <w:rsid w:val="00B6594B"/>
    <w:rsid w:val="00B704A6"/>
    <w:rsid w:val="00B765E7"/>
    <w:rsid w:val="00B77F5E"/>
    <w:rsid w:val="00B84F16"/>
    <w:rsid w:val="00B85FE8"/>
    <w:rsid w:val="00B9160C"/>
    <w:rsid w:val="00B924CB"/>
    <w:rsid w:val="00B94517"/>
    <w:rsid w:val="00B95ACD"/>
    <w:rsid w:val="00B97575"/>
    <w:rsid w:val="00BA08C7"/>
    <w:rsid w:val="00BA0CC2"/>
    <w:rsid w:val="00BA2091"/>
    <w:rsid w:val="00BA677D"/>
    <w:rsid w:val="00BA6D2F"/>
    <w:rsid w:val="00BA6FEE"/>
    <w:rsid w:val="00BB32F3"/>
    <w:rsid w:val="00BB3666"/>
    <w:rsid w:val="00BB5595"/>
    <w:rsid w:val="00BB75EC"/>
    <w:rsid w:val="00BC566F"/>
    <w:rsid w:val="00BC6A99"/>
    <w:rsid w:val="00BD330D"/>
    <w:rsid w:val="00BD5684"/>
    <w:rsid w:val="00BE0071"/>
    <w:rsid w:val="00BE0967"/>
    <w:rsid w:val="00BE3613"/>
    <w:rsid w:val="00BE364B"/>
    <w:rsid w:val="00BF31E7"/>
    <w:rsid w:val="00BF34A6"/>
    <w:rsid w:val="00BF76DE"/>
    <w:rsid w:val="00C00D67"/>
    <w:rsid w:val="00C10086"/>
    <w:rsid w:val="00C1094F"/>
    <w:rsid w:val="00C10F00"/>
    <w:rsid w:val="00C13C4F"/>
    <w:rsid w:val="00C1423D"/>
    <w:rsid w:val="00C15F63"/>
    <w:rsid w:val="00C205C1"/>
    <w:rsid w:val="00C254DB"/>
    <w:rsid w:val="00C33727"/>
    <w:rsid w:val="00C3793B"/>
    <w:rsid w:val="00C37D66"/>
    <w:rsid w:val="00C438F8"/>
    <w:rsid w:val="00C51120"/>
    <w:rsid w:val="00C53C39"/>
    <w:rsid w:val="00C56B7D"/>
    <w:rsid w:val="00C61638"/>
    <w:rsid w:val="00C6251A"/>
    <w:rsid w:val="00C63264"/>
    <w:rsid w:val="00C63C88"/>
    <w:rsid w:val="00C63CAA"/>
    <w:rsid w:val="00C6724B"/>
    <w:rsid w:val="00C7126A"/>
    <w:rsid w:val="00C73BCA"/>
    <w:rsid w:val="00C74A72"/>
    <w:rsid w:val="00C753C0"/>
    <w:rsid w:val="00C81108"/>
    <w:rsid w:val="00C923B2"/>
    <w:rsid w:val="00C938B8"/>
    <w:rsid w:val="00C94215"/>
    <w:rsid w:val="00C97A6F"/>
    <w:rsid w:val="00C97D56"/>
    <w:rsid w:val="00CA015E"/>
    <w:rsid w:val="00CA30BF"/>
    <w:rsid w:val="00CA51B1"/>
    <w:rsid w:val="00CA63CA"/>
    <w:rsid w:val="00CA7019"/>
    <w:rsid w:val="00CA7146"/>
    <w:rsid w:val="00CB1AF7"/>
    <w:rsid w:val="00CB5F5C"/>
    <w:rsid w:val="00CB696D"/>
    <w:rsid w:val="00CC1592"/>
    <w:rsid w:val="00CC2E39"/>
    <w:rsid w:val="00CD3037"/>
    <w:rsid w:val="00CD527C"/>
    <w:rsid w:val="00CE470E"/>
    <w:rsid w:val="00CE7492"/>
    <w:rsid w:val="00CF1607"/>
    <w:rsid w:val="00CF3846"/>
    <w:rsid w:val="00CF5556"/>
    <w:rsid w:val="00CF7F67"/>
    <w:rsid w:val="00D00E5E"/>
    <w:rsid w:val="00D03A62"/>
    <w:rsid w:val="00D129DF"/>
    <w:rsid w:val="00D12B63"/>
    <w:rsid w:val="00D134A4"/>
    <w:rsid w:val="00D161B8"/>
    <w:rsid w:val="00D21AA6"/>
    <w:rsid w:val="00D225A1"/>
    <w:rsid w:val="00D26E64"/>
    <w:rsid w:val="00D27499"/>
    <w:rsid w:val="00D27BA3"/>
    <w:rsid w:val="00D30844"/>
    <w:rsid w:val="00D36913"/>
    <w:rsid w:val="00D436A7"/>
    <w:rsid w:val="00D44675"/>
    <w:rsid w:val="00D44AEF"/>
    <w:rsid w:val="00D452AD"/>
    <w:rsid w:val="00D508BC"/>
    <w:rsid w:val="00D55B4A"/>
    <w:rsid w:val="00D6109D"/>
    <w:rsid w:val="00D61F2E"/>
    <w:rsid w:val="00D65F73"/>
    <w:rsid w:val="00D71344"/>
    <w:rsid w:val="00D72CB5"/>
    <w:rsid w:val="00D74796"/>
    <w:rsid w:val="00D753CC"/>
    <w:rsid w:val="00D76B03"/>
    <w:rsid w:val="00D77492"/>
    <w:rsid w:val="00D77E19"/>
    <w:rsid w:val="00D825C6"/>
    <w:rsid w:val="00D84A0D"/>
    <w:rsid w:val="00D91AD1"/>
    <w:rsid w:val="00D939A5"/>
    <w:rsid w:val="00D96CBD"/>
    <w:rsid w:val="00D97000"/>
    <w:rsid w:val="00DA1A8D"/>
    <w:rsid w:val="00DA340A"/>
    <w:rsid w:val="00DA60A9"/>
    <w:rsid w:val="00DB4043"/>
    <w:rsid w:val="00DB5C73"/>
    <w:rsid w:val="00DB6D82"/>
    <w:rsid w:val="00DB7E85"/>
    <w:rsid w:val="00DC24F5"/>
    <w:rsid w:val="00DC3F28"/>
    <w:rsid w:val="00DD32C6"/>
    <w:rsid w:val="00DE2481"/>
    <w:rsid w:val="00DE36B7"/>
    <w:rsid w:val="00DE56B8"/>
    <w:rsid w:val="00DE6225"/>
    <w:rsid w:val="00DF23A4"/>
    <w:rsid w:val="00DF265D"/>
    <w:rsid w:val="00DF40FE"/>
    <w:rsid w:val="00E00797"/>
    <w:rsid w:val="00E01ADC"/>
    <w:rsid w:val="00E023D2"/>
    <w:rsid w:val="00E05512"/>
    <w:rsid w:val="00E05FC2"/>
    <w:rsid w:val="00E13C70"/>
    <w:rsid w:val="00E1721E"/>
    <w:rsid w:val="00E2077D"/>
    <w:rsid w:val="00E21A9B"/>
    <w:rsid w:val="00E234C4"/>
    <w:rsid w:val="00E26500"/>
    <w:rsid w:val="00E3021E"/>
    <w:rsid w:val="00E30571"/>
    <w:rsid w:val="00E331E2"/>
    <w:rsid w:val="00E40BD8"/>
    <w:rsid w:val="00E4227A"/>
    <w:rsid w:val="00E427FE"/>
    <w:rsid w:val="00E511DA"/>
    <w:rsid w:val="00E533D2"/>
    <w:rsid w:val="00E548C1"/>
    <w:rsid w:val="00E64AF1"/>
    <w:rsid w:val="00E6579E"/>
    <w:rsid w:val="00E66C20"/>
    <w:rsid w:val="00E72B9C"/>
    <w:rsid w:val="00E752C9"/>
    <w:rsid w:val="00E76B32"/>
    <w:rsid w:val="00E8034B"/>
    <w:rsid w:val="00E82492"/>
    <w:rsid w:val="00E82630"/>
    <w:rsid w:val="00E8387E"/>
    <w:rsid w:val="00E8441D"/>
    <w:rsid w:val="00E8703F"/>
    <w:rsid w:val="00E876A5"/>
    <w:rsid w:val="00E9054B"/>
    <w:rsid w:val="00E92F6B"/>
    <w:rsid w:val="00E96A57"/>
    <w:rsid w:val="00E97C6B"/>
    <w:rsid w:val="00EA40EC"/>
    <w:rsid w:val="00EA7538"/>
    <w:rsid w:val="00EA7809"/>
    <w:rsid w:val="00EB130E"/>
    <w:rsid w:val="00EC4E7F"/>
    <w:rsid w:val="00EC5431"/>
    <w:rsid w:val="00ED0250"/>
    <w:rsid w:val="00ED20B1"/>
    <w:rsid w:val="00ED63EF"/>
    <w:rsid w:val="00ED7FE1"/>
    <w:rsid w:val="00EE1DA4"/>
    <w:rsid w:val="00EE3AF2"/>
    <w:rsid w:val="00EF0324"/>
    <w:rsid w:val="00EF3D46"/>
    <w:rsid w:val="00EF5EC5"/>
    <w:rsid w:val="00F00DEA"/>
    <w:rsid w:val="00F014BA"/>
    <w:rsid w:val="00F06609"/>
    <w:rsid w:val="00F06788"/>
    <w:rsid w:val="00F07F67"/>
    <w:rsid w:val="00F1280E"/>
    <w:rsid w:val="00F134A5"/>
    <w:rsid w:val="00F1570B"/>
    <w:rsid w:val="00F166AB"/>
    <w:rsid w:val="00F35ACF"/>
    <w:rsid w:val="00F36536"/>
    <w:rsid w:val="00F36A41"/>
    <w:rsid w:val="00F40FD8"/>
    <w:rsid w:val="00F41E76"/>
    <w:rsid w:val="00F43132"/>
    <w:rsid w:val="00F448CB"/>
    <w:rsid w:val="00F56AD1"/>
    <w:rsid w:val="00F5778E"/>
    <w:rsid w:val="00F6178F"/>
    <w:rsid w:val="00F6504D"/>
    <w:rsid w:val="00F72283"/>
    <w:rsid w:val="00F74922"/>
    <w:rsid w:val="00F83163"/>
    <w:rsid w:val="00F87A95"/>
    <w:rsid w:val="00F929CD"/>
    <w:rsid w:val="00F932FC"/>
    <w:rsid w:val="00FA1388"/>
    <w:rsid w:val="00FA18AA"/>
    <w:rsid w:val="00FA1EF3"/>
    <w:rsid w:val="00FA5F1E"/>
    <w:rsid w:val="00FB34BF"/>
    <w:rsid w:val="00FB3AB7"/>
    <w:rsid w:val="00FC4D66"/>
    <w:rsid w:val="00FC7254"/>
    <w:rsid w:val="00FD09C4"/>
    <w:rsid w:val="00FD1979"/>
    <w:rsid w:val="00FD3E78"/>
    <w:rsid w:val="00FD40E3"/>
    <w:rsid w:val="00FD7B18"/>
    <w:rsid w:val="00FE045D"/>
    <w:rsid w:val="00FE0CAD"/>
    <w:rsid w:val="00FE34EF"/>
    <w:rsid w:val="00FE39DD"/>
    <w:rsid w:val="00FE515F"/>
    <w:rsid w:val="00FE7A10"/>
    <w:rsid w:val="00FF15A2"/>
    <w:rsid w:val="00FF24D1"/>
    <w:rsid w:val="00FF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1E59A2"/>
  <w14:defaultImageDpi w14:val="300"/>
  <w15:docId w15:val="{2CA5E5E1-12C1-4266-837A-BE4167CD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25E"/>
    <w:pPr>
      <w:spacing w:after="180"/>
      <w:jc w:val="both"/>
    </w:pPr>
    <w:rPr>
      <w:rFonts w:ascii="Open Sans Light" w:hAnsi="Open Sans Light"/>
      <w:color w:val="394A58"/>
      <w:sz w:val="22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804"/>
    <w:pPr>
      <w:keepNext/>
      <w:keepLines/>
      <w:spacing w:before="240"/>
      <w:outlineLvl w:val="0"/>
    </w:pPr>
    <w:rPr>
      <w:rFonts w:ascii="Open Sans Semibold" w:eastAsiaTheme="majorEastAsia" w:hAnsi="Open Sans Semibold" w:cstheme="majorBidi"/>
      <w:b/>
      <w:bC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60C"/>
    <w:pPr>
      <w:keepNext/>
      <w:keepLines/>
      <w:spacing w:before="40"/>
      <w:outlineLvl w:val="1"/>
    </w:pPr>
    <w:rPr>
      <w:rFonts w:ascii="Open Sans Semibold" w:eastAsiaTheme="majorEastAsia" w:hAnsi="Open Sans Semibold" w:cstheme="majorBidi"/>
      <w:b/>
      <w:bCs/>
      <w:noProof/>
      <w:color w:val="58A618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1142"/>
    <w:pPr>
      <w:keepNext/>
      <w:keepLines/>
      <w:spacing w:before="240"/>
      <w:outlineLvl w:val="2"/>
    </w:pPr>
    <w:rPr>
      <w:rFonts w:ascii="Open Sans Semibold" w:eastAsiaTheme="majorEastAsia" w:hAnsi="Open Sans Semibold" w:cstheme="majorBidi"/>
      <w:b/>
      <w:bCs/>
      <w:i/>
      <w:iCs/>
      <w:color w:val="58A618"/>
      <w:sz w:val="24"/>
    </w:rPr>
  </w:style>
  <w:style w:type="paragraph" w:styleId="Heading4">
    <w:name w:val="heading 4"/>
    <w:basedOn w:val="Heading1"/>
    <w:next w:val="Normal"/>
    <w:link w:val="Heading4Char"/>
    <w:autoRedefine/>
    <w:uiPriority w:val="9"/>
    <w:unhideWhenUsed/>
    <w:qFormat/>
    <w:rsid w:val="001D64AD"/>
    <w:pPr>
      <w:spacing w:before="180" w:after="120"/>
      <w:outlineLvl w:val="3"/>
    </w:pPr>
    <w:rPr>
      <w:rFonts w:ascii="Open Sans" w:hAnsi="Open Sans" w:cs="Open Sans"/>
      <w:b w:val="0"/>
      <w:bCs w:val="0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64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4B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14BA"/>
  </w:style>
  <w:style w:type="paragraph" w:styleId="Footer">
    <w:name w:val="footer"/>
    <w:basedOn w:val="Normal"/>
    <w:link w:val="FooterChar"/>
    <w:uiPriority w:val="99"/>
    <w:unhideWhenUsed/>
    <w:rsid w:val="00F014B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14BA"/>
  </w:style>
  <w:style w:type="paragraph" w:styleId="BalloonText">
    <w:name w:val="Balloon Text"/>
    <w:basedOn w:val="Normal"/>
    <w:link w:val="BalloonTextChar"/>
    <w:uiPriority w:val="99"/>
    <w:semiHidden/>
    <w:unhideWhenUsed/>
    <w:rsid w:val="00F014BA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4BA"/>
    <w:rPr>
      <w:rFonts w:ascii="Lucida Grande CE" w:hAnsi="Lucida Grande CE" w:cs="Lucida Grande C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1D64AD"/>
    <w:rPr>
      <w:rFonts w:ascii="Open Sans" w:eastAsiaTheme="majorEastAsia" w:hAnsi="Open Sans" w:cs="Open Sans"/>
      <w:color w:val="394A58"/>
      <w:sz w:val="2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64804"/>
    <w:rPr>
      <w:rFonts w:ascii="Open Sans Semibold" w:eastAsiaTheme="majorEastAsia" w:hAnsi="Open Sans Semibold" w:cstheme="majorBidi"/>
      <w:b/>
      <w:bCs/>
      <w:color w:val="394A5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1142"/>
    <w:rPr>
      <w:rFonts w:ascii="Open Sans Semibold" w:eastAsiaTheme="majorEastAsia" w:hAnsi="Open Sans Semibold" w:cstheme="majorBidi"/>
      <w:b/>
      <w:bCs/>
      <w:i/>
      <w:iCs/>
      <w:color w:val="58A618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338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38D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38DA"/>
    <w:rPr>
      <w:sz w:val="20"/>
      <w:szCs w:val="20"/>
    </w:rPr>
  </w:style>
  <w:style w:type="paragraph" w:customStyle="1" w:styleId="NormalJustified">
    <w:name w:val="Normal Justified"/>
    <w:basedOn w:val="Normal"/>
    <w:autoRedefine/>
    <w:qFormat/>
    <w:rsid w:val="00235839"/>
    <w:rPr>
      <w:color w:val="000000" w:themeColor="text1"/>
    </w:rPr>
  </w:style>
  <w:style w:type="table" w:styleId="GridTable4-Accent3">
    <w:name w:val="Grid Table 4 Accent 3"/>
    <w:basedOn w:val="TableNormal"/>
    <w:uiPriority w:val="49"/>
    <w:rsid w:val="006338D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Table">
    <w:name w:val="Table"/>
    <w:basedOn w:val="Normal"/>
    <w:autoRedefine/>
    <w:qFormat/>
    <w:rsid w:val="005C7FAB"/>
    <w:pPr>
      <w:keepNext/>
      <w:keepLines/>
      <w:suppressAutoHyphens/>
      <w:spacing w:before="80" w:after="80"/>
      <w:jc w:val="left"/>
    </w:pPr>
    <w:rPr>
      <w:sz w:val="16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E660C"/>
    <w:rPr>
      <w:rFonts w:ascii="Open Sans Semibold" w:eastAsiaTheme="majorEastAsia" w:hAnsi="Open Sans Semibold" w:cstheme="majorBidi"/>
      <w:b/>
      <w:bCs/>
      <w:noProof/>
      <w:color w:val="58A618"/>
      <w:sz w:val="32"/>
      <w:szCs w:val="26"/>
      <w:lang w:val="en-US"/>
    </w:rPr>
  </w:style>
  <w:style w:type="paragraph" w:customStyle="1" w:styleId="NormalItalic">
    <w:name w:val="Normal Italic"/>
    <w:basedOn w:val="Normal"/>
    <w:autoRedefine/>
    <w:qFormat/>
    <w:rsid w:val="0025019E"/>
    <w:rPr>
      <w:i/>
    </w:rPr>
  </w:style>
  <w:style w:type="table" w:styleId="GridTable1Light-Accent1">
    <w:name w:val="Grid Table 1 Light Accent 1"/>
    <w:basedOn w:val="TableNormal"/>
    <w:uiPriority w:val="46"/>
    <w:rsid w:val="00316442"/>
    <w:rPr>
      <w:sz w:val="22"/>
      <w:szCs w:val="22"/>
      <w:lang w:val="en-US" w:eastAsia="zh-CN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Heading">
    <w:name w:val="Table Heading"/>
    <w:basedOn w:val="Normal"/>
    <w:autoRedefine/>
    <w:qFormat/>
    <w:rsid w:val="001C0CDD"/>
    <w:pPr>
      <w:keepNext/>
      <w:keepLines/>
      <w:spacing w:before="80" w:after="80"/>
    </w:pPr>
    <w:rPr>
      <w:b/>
      <w:bCs/>
      <w:sz w:val="18"/>
      <w:szCs w:val="18"/>
    </w:rPr>
  </w:style>
  <w:style w:type="paragraph" w:customStyle="1" w:styleId="TableContent">
    <w:name w:val="Table Content"/>
    <w:basedOn w:val="Normal"/>
    <w:autoRedefine/>
    <w:qFormat/>
    <w:rsid w:val="00AA66AF"/>
    <w:rPr>
      <w:rFonts w:ascii="Open Sans Semibold" w:hAnsi="Open Sans Semibold" w:cs="Times New Roman"/>
      <w:b/>
      <w:bCs/>
      <w:color w:val="000000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1AD1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1AD1"/>
    <w:rPr>
      <w:rFonts w:ascii="Open Sans Light" w:hAnsi="Open Sans Light"/>
      <w:color w:val="394A58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1AD1"/>
    <w:rPr>
      <w:vertAlign w:val="superscript"/>
    </w:rPr>
  </w:style>
  <w:style w:type="table" w:styleId="TableGrid">
    <w:name w:val="Table Grid"/>
    <w:basedOn w:val="TableNormal"/>
    <w:uiPriority w:val="59"/>
    <w:rsid w:val="00493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7052A"/>
    <w:rPr>
      <w:color w:val="356581"/>
      <w:u w:val="single"/>
    </w:rPr>
  </w:style>
  <w:style w:type="paragraph" w:customStyle="1" w:styleId="CVTitle">
    <w:name w:val="CV Title"/>
    <w:basedOn w:val="Normal"/>
    <w:rsid w:val="0070455A"/>
    <w:pPr>
      <w:suppressAutoHyphens/>
      <w:ind w:left="113" w:right="113"/>
      <w:jc w:val="right"/>
    </w:pPr>
    <w:rPr>
      <w:rFonts w:ascii="Arial Narrow" w:eastAsia="Times New Roman" w:hAnsi="Arial Narrow" w:cs="Times New Roman"/>
      <w:b/>
      <w:bCs/>
      <w:color w:val="auto"/>
      <w:spacing w:val="10"/>
      <w:sz w:val="28"/>
      <w:lang w:val="en-GB" w:eastAsia="hu-HU"/>
    </w:rPr>
  </w:style>
  <w:style w:type="paragraph" w:customStyle="1" w:styleId="CVHeading1">
    <w:name w:val="CV Heading 1"/>
    <w:basedOn w:val="Normal"/>
    <w:next w:val="Normal"/>
    <w:rsid w:val="0070455A"/>
    <w:pPr>
      <w:suppressAutoHyphens/>
      <w:spacing w:before="74"/>
      <w:ind w:left="113" w:right="113"/>
      <w:jc w:val="right"/>
    </w:pPr>
    <w:rPr>
      <w:rFonts w:ascii="Arial Narrow" w:eastAsia="Times New Roman" w:hAnsi="Arial Narrow" w:cs="Times New Roman"/>
      <w:b/>
      <w:color w:val="auto"/>
      <w:sz w:val="24"/>
      <w:lang w:val="en-GB" w:eastAsia="hu-HU"/>
    </w:rPr>
  </w:style>
  <w:style w:type="paragraph" w:customStyle="1" w:styleId="CVHeading2-FirstLine">
    <w:name w:val="CV Heading 2 - First Line"/>
    <w:basedOn w:val="Normal"/>
    <w:next w:val="Normal"/>
    <w:rsid w:val="0070455A"/>
    <w:pPr>
      <w:suppressAutoHyphens/>
      <w:spacing w:before="74"/>
      <w:ind w:left="113" w:right="113"/>
      <w:jc w:val="right"/>
    </w:pPr>
    <w:rPr>
      <w:rFonts w:ascii="Arial Narrow" w:eastAsia="Times New Roman" w:hAnsi="Arial Narrow" w:cs="Times New Roman"/>
      <w:color w:val="auto"/>
      <w:lang w:val="en-GB" w:eastAsia="hu-HU"/>
    </w:rPr>
  </w:style>
  <w:style w:type="paragraph" w:customStyle="1" w:styleId="CVHeading3">
    <w:name w:val="CV Heading 3"/>
    <w:basedOn w:val="Normal"/>
    <w:next w:val="Normal"/>
    <w:rsid w:val="0070455A"/>
    <w:pPr>
      <w:suppressAutoHyphens/>
      <w:ind w:left="113" w:right="113"/>
      <w:jc w:val="right"/>
      <w:textAlignment w:val="center"/>
    </w:pPr>
    <w:rPr>
      <w:rFonts w:ascii="Arial Narrow" w:eastAsia="Times New Roman" w:hAnsi="Arial Narrow" w:cs="Times New Roman"/>
      <w:color w:val="auto"/>
      <w:sz w:val="20"/>
      <w:lang w:val="en-GB" w:eastAsia="hu-HU"/>
    </w:rPr>
  </w:style>
  <w:style w:type="paragraph" w:customStyle="1" w:styleId="CVHeading3-FirstLine">
    <w:name w:val="CV Heading 3 - First Line"/>
    <w:basedOn w:val="CVHeading3"/>
    <w:next w:val="CVHeading3"/>
    <w:rsid w:val="0070455A"/>
    <w:pPr>
      <w:spacing w:before="74"/>
    </w:pPr>
  </w:style>
  <w:style w:type="paragraph" w:customStyle="1" w:styleId="CVHeadingLanguage">
    <w:name w:val="CV Heading Language"/>
    <w:basedOn w:val="Normal"/>
    <w:next w:val="LevelAssessment-Code"/>
    <w:rsid w:val="0070455A"/>
    <w:pPr>
      <w:suppressAutoHyphens/>
      <w:ind w:left="113" w:right="113"/>
      <w:jc w:val="right"/>
    </w:pPr>
    <w:rPr>
      <w:rFonts w:ascii="Arial Narrow" w:eastAsia="Times New Roman" w:hAnsi="Arial Narrow" w:cs="Times New Roman"/>
      <w:b/>
      <w:color w:val="auto"/>
      <w:lang w:val="en-GB" w:eastAsia="hu-HU"/>
    </w:rPr>
  </w:style>
  <w:style w:type="paragraph" w:customStyle="1" w:styleId="LevelAssessment-Code">
    <w:name w:val="Level Assessment - Code"/>
    <w:basedOn w:val="Normal"/>
    <w:next w:val="LevelAssessment-Description"/>
    <w:rsid w:val="0070455A"/>
    <w:pPr>
      <w:suppressAutoHyphens/>
      <w:ind w:left="28"/>
      <w:jc w:val="center"/>
    </w:pPr>
    <w:rPr>
      <w:rFonts w:ascii="Arial Narrow" w:eastAsia="Times New Roman" w:hAnsi="Arial Narrow" w:cs="Times New Roman"/>
      <w:color w:val="auto"/>
      <w:sz w:val="18"/>
      <w:lang w:val="en-GB" w:eastAsia="hu-HU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0455A"/>
    <w:pPr>
      <w:textAlignment w:val="bottom"/>
    </w:pPr>
  </w:style>
  <w:style w:type="paragraph" w:customStyle="1" w:styleId="CVHeadingLevel">
    <w:name w:val="CV Heading Level"/>
    <w:basedOn w:val="CVHeading3"/>
    <w:next w:val="Normal"/>
    <w:rsid w:val="0070455A"/>
    <w:rPr>
      <w:i/>
    </w:rPr>
  </w:style>
  <w:style w:type="paragraph" w:customStyle="1" w:styleId="LevelAssessment-Heading1">
    <w:name w:val="Level Assessment - Heading 1"/>
    <w:basedOn w:val="LevelAssessment-Code"/>
    <w:rsid w:val="0070455A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0455A"/>
    <w:pPr>
      <w:suppressAutoHyphens/>
      <w:ind w:left="57" w:right="57"/>
      <w:jc w:val="center"/>
    </w:pPr>
    <w:rPr>
      <w:rFonts w:ascii="Arial Narrow" w:eastAsia="Times New Roman" w:hAnsi="Arial Narrow" w:cs="Times New Roman"/>
      <w:color w:val="auto"/>
      <w:sz w:val="18"/>
      <w:lang w:val="en-GB" w:eastAsia="hu-HU"/>
    </w:rPr>
  </w:style>
  <w:style w:type="paragraph" w:customStyle="1" w:styleId="LevelAssessment-Note">
    <w:name w:val="Level Assessment - Note"/>
    <w:basedOn w:val="LevelAssessment-Code"/>
    <w:rsid w:val="0070455A"/>
    <w:pPr>
      <w:ind w:left="113"/>
      <w:jc w:val="left"/>
    </w:pPr>
    <w:rPr>
      <w:i/>
    </w:rPr>
  </w:style>
  <w:style w:type="paragraph" w:customStyle="1" w:styleId="CVMajor-FirstLine">
    <w:name w:val="CV Major - First Line"/>
    <w:basedOn w:val="Normal"/>
    <w:next w:val="Normal"/>
    <w:rsid w:val="0070455A"/>
    <w:pPr>
      <w:suppressAutoHyphens/>
      <w:spacing w:before="74"/>
      <w:ind w:left="113" w:right="113"/>
    </w:pPr>
    <w:rPr>
      <w:rFonts w:ascii="Arial Narrow" w:eastAsia="Times New Roman" w:hAnsi="Arial Narrow" w:cs="Times New Roman"/>
      <w:b/>
      <w:color w:val="auto"/>
      <w:sz w:val="24"/>
      <w:lang w:val="en-GB" w:eastAsia="hu-HU"/>
    </w:rPr>
  </w:style>
  <w:style w:type="paragraph" w:customStyle="1" w:styleId="CVMedium-FirstLine">
    <w:name w:val="CV Medium - First Line"/>
    <w:basedOn w:val="Normal"/>
    <w:next w:val="Normal"/>
    <w:rsid w:val="0070455A"/>
    <w:pPr>
      <w:suppressAutoHyphens/>
      <w:spacing w:before="74"/>
      <w:ind w:left="113" w:right="113"/>
    </w:pPr>
    <w:rPr>
      <w:rFonts w:ascii="Arial Narrow" w:eastAsia="Times New Roman" w:hAnsi="Arial Narrow" w:cs="Times New Roman"/>
      <w:b/>
      <w:color w:val="auto"/>
      <w:lang w:val="en-GB" w:eastAsia="hu-HU"/>
    </w:rPr>
  </w:style>
  <w:style w:type="paragraph" w:customStyle="1" w:styleId="CVNormal">
    <w:name w:val="CV Normal"/>
    <w:basedOn w:val="Normal"/>
    <w:rsid w:val="0070455A"/>
    <w:pPr>
      <w:suppressAutoHyphens/>
      <w:ind w:left="113" w:right="113"/>
    </w:pPr>
    <w:rPr>
      <w:rFonts w:ascii="Arial Narrow" w:eastAsia="Times New Roman" w:hAnsi="Arial Narrow" w:cs="Times New Roman"/>
      <w:color w:val="auto"/>
      <w:sz w:val="20"/>
      <w:lang w:val="en-GB" w:eastAsia="hu-HU"/>
    </w:rPr>
  </w:style>
  <w:style w:type="paragraph" w:customStyle="1" w:styleId="CVSpacer">
    <w:name w:val="CV Spacer"/>
    <w:basedOn w:val="CVNormal"/>
    <w:rsid w:val="0070455A"/>
    <w:rPr>
      <w:sz w:val="4"/>
    </w:rPr>
  </w:style>
  <w:style w:type="paragraph" w:customStyle="1" w:styleId="CVNormal-FirstLine">
    <w:name w:val="CV Normal - First Line"/>
    <w:basedOn w:val="CVNormal"/>
    <w:next w:val="CVNormal"/>
    <w:rsid w:val="0070455A"/>
    <w:pPr>
      <w:spacing w:before="74"/>
    </w:pPr>
  </w:style>
  <w:style w:type="paragraph" w:styleId="ListParagraph">
    <w:name w:val="List Paragraph"/>
    <w:basedOn w:val="Normal"/>
    <w:uiPriority w:val="34"/>
    <w:qFormat/>
    <w:rsid w:val="001A5AAD"/>
    <w:pPr>
      <w:numPr>
        <w:numId w:val="44"/>
      </w:numPr>
      <w:spacing w:after="200"/>
    </w:pPr>
    <w:rPr>
      <w:rFonts w:eastAsia="Times New Roman" w:cs="Times New Roman"/>
      <w:szCs w:val="22"/>
    </w:rPr>
  </w:style>
  <w:style w:type="table" w:styleId="GridTable4-Accent6">
    <w:name w:val="Grid Table 4 Accent 6"/>
    <w:basedOn w:val="TableNormal"/>
    <w:uiPriority w:val="49"/>
    <w:rsid w:val="00413B27"/>
    <w:rPr>
      <w:rFonts w:eastAsiaTheme="minorHAnsi"/>
      <w:lang w:val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5D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5DF6"/>
    <w:rPr>
      <w:rFonts w:ascii="Open Sans Light" w:hAnsi="Open Sans Light"/>
      <w:b/>
      <w:bCs/>
      <w:color w:val="394A58"/>
      <w:sz w:val="20"/>
      <w:szCs w:val="20"/>
    </w:rPr>
  </w:style>
  <w:style w:type="character" w:styleId="Emphasis">
    <w:name w:val="Emphasis"/>
    <w:qFormat/>
    <w:rsid w:val="00D9700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21A29"/>
    <w:rPr>
      <w:color w:val="800080" w:themeColor="followedHyperlink"/>
      <w:u w:val="single"/>
    </w:rPr>
  </w:style>
  <w:style w:type="table" w:styleId="GridTable2-Accent3">
    <w:name w:val="Grid Table 2 Accent 3"/>
    <w:basedOn w:val="TableNormal"/>
    <w:uiPriority w:val="47"/>
    <w:rsid w:val="00E66C20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E66C2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BodyText2">
    <w:name w:val="Body Text 2"/>
    <w:basedOn w:val="Normal"/>
    <w:link w:val="BodyText2Char"/>
    <w:uiPriority w:val="99"/>
    <w:rsid w:val="004843C6"/>
    <w:rPr>
      <w:rFonts w:ascii="Times New Roman" w:eastAsia="Times New Roman" w:hAnsi="Times New Roman" w:cs="Times New Roman"/>
      <w:color w:val="auto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4843C6"/>
    <w:rPr>
      <w:rFonts w:ascii="Times New Roman" w:eastAsia="Times New Roman" w:hAnsi="Times New Roman" w:cs="Times New Roman"/>
      <w:szCs w:val="20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843C6"/>
    <w:pPr>
      <w:ind w:left="220" w:hanging="220"/>
    </w:pPr>
  </w:style>
  <w:style w:type="paragraph" w:styleId="IndexHeading">
    <w:name w:val="index heading"/>
    <w:basedOn w:val="Normal"/>
    <w:next w:val="Index1"/>
    <w:uiPriority w:val="99"/>
    <w:rsid w:val="004843C6"/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ListBullet">
    <w:name w:val="List Bullet"/>
    <w:basedOn w:val="Normal"/>
    <w:uiPriority w:val="99"/>
    <w:unhideWhenUsed/>
    <w:rsid w:val="003F0F03"/>
    <w:pPr>
      <w:numPr>
        <w:numId w:val="40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D18F7"/>
    <w:rPr>
      <w:color w:val="605E5C"/>
      <w:shd w:val="clear" w:color="auto" w:fill="E1DFDD"/>
    </w:rPr>
  </w:style>
  <w:style w:type="paragraph" w:customStyle="1" w:styleId="TableHeading2">
    <w:name w:val="Table Heading 2"/>
    <w:basedOn w:val="TableHeading"/>
    <w:qFormat/>
    <w:rsid w:val="001C0CDD"/>
    <w:rPr>
      <w:b w:val="0"/>
      <w:bCs w:val="0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D64AD"/>
    <w:rPr>
      <w:rFonts w:asciiTheme="majorHAnsi" w:eastAsiaTheme="majorEastAsia" w:hAnsiTheme="majorHAnsi" w:cstheme="majorBidi"/>
      <w:color w:val="365F91" w:themeColor="accent1" w:themeShade="BF"/>
      <w:sz w:val="2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7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2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3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david.vavra@ogresearch.com" TargetMode="External"/><Relationship Id="rId2" Type="http://schemas.openxmlformats.org/officeDocument/2006/relationships/hyperlink" Target="mailto:jaromir.benes@ogresearch.com" TargetMode="External"/><Relationship Id="rId1" Type="http://schemas.openxmlformats.org/officeDocument/2006/relationships/image" Target="media/image1.pap-2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david.vavra@ogresearch.com" TargetMode="External"/><Relationship Id="rId2" Type="http://schemas.openxmlformats.org/officeDocument/2006/relationships/hyperlink" Target="mailto:jaromir.benes@ogresearch.com" TargetMode="External"/><Relationship Id="rId1" Type="http://schemas.openxmlformats.org/officeDocument/2006/relationships/image" Target="media/image1.pap-2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Report%20Template%20With%20Styl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43BE39E2C92B499232A4A7CDD5E279" ma:contentTypeVersion="2" ma:contentTypeDescription="Create a new document." ma:contentTypeScope="" ma:versionID="0242e109bb1a05740ef3fe163ff61f98">
  <xsd:schema xmlns:xsd="http://www.w3.org/2001/XMLSchema" xmlns:xs="http://www.w3.org/2001/XMLSchema" xmlns:p="http://schemas.microsoft.com/office/2006/metadata/properties" xmlns:ns2="6c0d8e80-169a-45d4-9f93-f19f366d4882" targetNamespace="http://schemas.microsoft.com/office/2006/metadata/properties" ma:root="true" ma:fieldsID="128d65e3bdfd58a9ddd31ff2c16db8fe" ns2:_="">
    <xsd:import namespace="6c0d8e80-169a-45d4-9f93-f19f366d48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d8e80-169a-45d4-9f93-f19f366d48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9897E72-7A40-4B32-94C9-2B16FF517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d8e80-169a-45d4-9f93-f19f366d48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80AB97-CB94-4DB4-B381-FC954314BD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16C9B0-9D5C-4978-B021-7888F0DF00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4652D2-1BA6-824C-8AB3-30CDFE0C9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C:\Users\David\Documents\Custom Office Templates\Report Template With Styles.dotx</Template>
  <TotalTime>57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OGResearch</Company>
  <LinksUpToDate>false</LinksUpToDate>
  <CharactersWithSpaces>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Jaromir Benes</dc:creator>
  <cp:keywords/>
  <dc:description/>
  <cp:lastModifiedBy>Jaromir Benes</cp:lastModifiedBy>
  <cp:revision>5</cp:revision>
  <cp:lastPrinted>2019-02-26T09:29:00Z</cp:lastPrinted>
  <dcterms:created xsi:type="dcterms:W3CDTF">2021-06-13T16:11:00Z</dcterms:created>
  <dcterms:modified xsi:type="dcterms:W3CDTF">2021-07-21T13:16:00Z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0x010100EE43BE39E2C92B499232A4A7CDD5E279</vt:lpwstr>
  </property>
</Properties>
</file>